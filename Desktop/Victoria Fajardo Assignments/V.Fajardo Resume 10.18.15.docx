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2721B" w14:textId="78A9B429" w:rsidR="00C838C0" w:rsidRPr="004D0F27" w:rsidRDefault="002A3322" w:rsidP="004D0F27">
      <w:pPr>
        <w:pStyle w:val="Title"/>
        <w:rPr>
          <w:rFonts w:ascii="Times New Roman" w:hAnsi="Times New Roman"/>
          <w:spacing w:val="20"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spacing w:val="20"/>
          <w:sz w:val="36"/>
          <w:szCs w:val="36"/>
        </w:rPr>
        <w:t xml:space="preserve">VICTORIA </w:t>
      </w:r>
      <w:r w:rsidR="0014654E" w:rsidRPr="00F5201D">
        <w:rPr>
          <w:rFonts w:ascii="Times New Roman" w:hAnsi="Times New Roman"/>
          <w:spacing w:val="20"/>
          <w:sz w:val="36"/>
          <w:szCs w:val="36"/>
        </w:rPr>
        <w:t>FAJARDO</w:t>
      </w:r>
    </w:p>
    <w:p w14:paraId="51698F81" w14:textId="1149EE74" w:rsidR="0014654E" w:rsidRDefault="004810B1" w:rsidP="0008557A">
      <w:pPr>
        <w:pStyle w:val="Title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pacing w:val="0"/>
          <w:sz w:val="21"/>
        </w:rPr>
        <w:t xml:space="preserve">(630) 857-8938 </w:t>
      </w:r>
      <w:r w:rsidR="0014654E">
        <w:rPr>
          <w:rFonts w:ascii="Times New Roman" w:hAnsi="Times New Roman"/>
          <w:spacing w:val="0"/>
          <w:sz w:val="21"/>
        </w:rPr>
        <w:t xml:space="preserve">   Email: victoria.fajardo@gmail.com</w:t>
      </w:r>
    </w:p>
    <w:p w14:paraId="59B33C00" w14:textId="77777777" w:rsidR="00814382" w:rsidRDefault="00814382" w:rsidP="0008557A">
      <w:pPr>
        <w:pStyle w:val="Title"/>
        <w:pBdr>
          <w:top w:val="thinThickLargeGap" w:sz="18" w:space="0" w:color="auto"/>
        </w:pBd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4"/>
          <w:u w:val="single"/>
        </w:rPr>
        <w:t>Q</w:t>
      </w:r>
      <w:r>
        <w:rPr>
          <w:rFonts w:ascii="Times New Roman" w:hAnsi="Times New Roman"/>
          <w:sz w:val="18"/>
          <w:u w:val="single"/>
        </w:rPr>
        <w:t>UALIFICATIONS</w:t>
      </w:r>
    </w:p>
    <w:p w14:paraId="4C11BAAB" w14:textId="2445B158" w:rsidR="00814382" w:rsidRPr="00E03839" w:rsidRDefault="00847EEE" w:rsidP="009A5CE3">
      <w:pPr>
        <w:rPr>
          <w:sz w:val="21"/>
          <w:szCs w:val="21"/>
        </w:rPr>
      </w:pPr>
      <w:r>
        <w:rPr>
          <w:sz w:val="21"/>
          <w:szCs w:val="21"/>
        </w:rPr>
        <w:t>Highly resourceful and d</w:t>
      </w:r>
      <w:r w:rsidR="00814382" w:rsidRPr="00E03839">
        <w:rPr>
          <w:sz w:val="21"/>
          <w:szCs w:val="21"/>
        </w:rPr>
        <w:t xml:space="preserve">ependable professional with </w:t>
      </w:r>
      <w:r w:rsidR="00A31C2A">
        <w:rPr>
          <w:sz w:val="21"/>
          <w:szCs w:val="21"/>
        </w:rPr>
        <w:t xml:space="preserve">over </w:t>
      </w:r>
      <w:r w:rsidR="00814382" w:rsidRPr="00E03839">
        <w:rPr>
          <w:sz w:val="21"/>
          <w:szCs w:val="21"/>
        </w:rPr>
        <w:t xml:space="preserve">ten years of experience in providing effective </w:t>
      </w:r>
      <w:r>
        <w:rPr>
          <w:sz w:val="21"/>
          <w:szCs w:val="21"/>
        </w:rPr>
        <w:t xml:space="preserve">24/7 </w:t>
      </w:r>
      <w:r w:rsidR="00814382" w:rsidRPr="00E03839">
        <w:rPr>
          <w:sz w:val="21"/>
          <w:szCs w:val="21"/>
        </w:rPr>
        <w:t>problem solving a</w:t>
      </w:r>
      <w:r w:rsidR="00894422" w:rsidRPr="00E03839">
        <w:rPr>
          <w:sz w:val="21"/>
          <w:szCs w:val="21"/>
        </w:rPr>
        <w:t xml:space="preserve">nd comprehensive support on </w:t>
      </w:r>
      <w:r w:rsidR="009878FE" w:rsidRPr="00E03839">
        <w:rPr>
          <w:sz w:val="21"/>
          <w:szCs w:val="21"/>
        </w:rPr>
        <w:t>day to</w:t>
      </w:r>
      <w:r w:rsidR="00814382" w:rsidRPr="00E03839">
        <w:rPr>
          <w:sz w:val="21"/>
          <w:szCs w:val="21"/>
        </w:rPr>
        <w:t xml:space="preserve"> day tasks and situations. Self-sufficient and possesses the highest degree of integrity and supported by a flawless record of maintaining confidentiality.  Adaptable to </w:t>
      </w:r>
      <w:r w:rsidR="00FB69A2">
        <w:rPr>
          <w:sz w:val="21"/>
          <w:szCs w:val="21"/>
        </w:rPr>
        <w:t>ever-</w:t>
      </w:r>
      <w:r w:rsidR="00814382" w:rsidRPr="00E03839">
        <w:rPr>
          <w:sz w:val="21"/>
          <w:szCs w:val="21"/>
        </w:rPr>
        <w:t xml:space="preserve">changing situations and flexible about working overtime.  Technically proficient in </w:t>
      </w:r>
      <w:r w:rsidR="00C838C0">
        <w:rPr>
          <w:sz w:val="21"/>
          <w:szCs w:val="21"/>
        </w:rPr>
        <w:t xml:space="preserve">Apple products, </w:t>
      </w:r>
      <w:r w:rsidR="0005182E" w:rsidRPr="00E03839">
        <w:rPr>
          <w:sz w:val="21"/>
          <w:szCs w:val="21"/>
        </w:rPr>
        <w:t>PC</w:t>
      </w:r>
      <w:r w:rsidR="00C838C0">
        <w:rPr>
          <w:sz w:val="21"/>
          <w:szCs w:val="21"/>
        </w:rPr>
        <w:t>’s, Android phones</w:t>
      </w:r>
      <w:r w:rsidR="0005182E" w:rsidRPr="00E03839">
        <w:rPr>
          <w:sz w:val="21"/>
          <w:szCs w:val="21"/>
        </w:rPr>
        <w:t xml:space="preserve">: </w:t>
      </w:r>
      <w:r w:rsidR="00F956C1" w:rsidRPr="00E03839">
        <w:rPr>
          <w:sz w:val="21"/>
          <w:szCs w:val="21"/>
        </w:rPr>
        <w:t xml:space="preserve"> Microsoft Office,</w:t>
      </w:r>
      <w:r w:rsidR="00814382" w:rsidRPr="00E03839">
        <w:rPr>
          <w:sz w:val="21"/>
          <w:szCs w:val="21"/>
        </w:rPr>
        <w:t xml:space="preserve"> Outlook, Qui</w:t>
      </w:r>
      <w:r w:rsidR="00A31C2A">
        <w:rPr>
          <w:sz w:val="21"/>
          <w:szCs w:val="21"/>
        </w:rPr>
        <w:t>ck</w:t>
      </w:r>
      <w:r w:rsidR="004810B1">
        <w:rPr>
          <w:sz w:val="21"/>
          <w:szCs w:val="21"/>
        </w:rPr>
        <w:t xml:space="preserve"> Books, </w:t>
      </w:r>
      <w:proofErr w:type="gramStart"/>
      <w:r w:rsidR="00814382" w:rsidRPr="00E03839">
        <w:rPr>
          <w:sz w:val="21"/>
          <w:szCs w:val="21"/>
        </w:rPr>
        <w:t>Photoshop</w:t>
      </w:r>
      <w:proofErr w:type="gramEnd"/>
      <w:r w:rsidR="00814382" w:rsidRPr="00E03839">
        <w:rPr>
          <w:sz w:val="21"/>
          <w:szCs w:val="21"/>
        </w:rPr>
        <w:t>.  Additionally skilled in:</w:t>
      </w:r>
    </w:p>
    <w:p w14:paraId="5F3316D3" w14:textId="211CD64D" w:rsidR="00814382" w:rsidRPr="00E03839" w:rsidRDefault="00DE7F6E" w:rsidP="00A44EE5">
      <w:pPr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line="300" w:lineRule="exact"/>
        <w:ind w:right="-144"/>
        <w:rPr>
          <w:sz w:val="21"/>
          <w:szCs w:val="21"/>
        </w:rPr>
      </w:pPr>
      <w:r>
        <w:rPr>
          <w:sz w:val="21"/>
          <w:szCs w:val="21"/>
        </w:rPr>
        <w:t xml:space="preserve">High-end </w:t>
      </w:r>
      <w:r w:rsidR="00CE1F19" w:rsidRPr="00CE1F19">
        <w:rPr>
          <w:sz w:val="21"/>
          <w:szCs w:val="21"/>
        </w:rPr>
        <w:t>Client Services</w:t>
      </w:r>
      <w:r w:rsidR="00814382" w:rsidRPr="00E03839">
        <w:rPr>
          <w:sz w:val="21"/>
          <w:szCs w:val="21"/>
        </w:rPr>
        <w:tab/>
      </w:r>
      <w:r w:rsidR="00814382" w:rsidRPr="00E03839">
        <w:rPr>
          <w:sz w:val="21"/>
          <w:szCs w:val="21"/>
        </w:rPr>
        <w:sym w:font="Symbol" w:char="F0A8"/>
      </w:r>
      <w:r w:rsidR="00CE1F19">
        <w:rPr>
          <w:sz w:val="21"/>
          <w:szCs w:val="21"/>
        </w:rPr>
        <w:tab/>
      </w:r>
      <w:r>
        <w:rPr>
          <w:sz w:val="21"/>
          <w:szCs w:val="21"/>
        </w:rPr>
        <w:t xml:space="preserve">Upscale </w:t>
      </w:r>
      <w:r w:rsidR="00FE1A8A" w:rsidRPr="00E03839">
        <w:rPr>
          <w:sz w:val="21"/>
          <w:szCs w:val="21"/>
        </w:rPr>
        <w:t>Event</w:t>
      </w:r>
      <w:r w:rsidR="00814382" w:rsidRPr="00E03839">
        <w:rPr>
          <w:sz w:val="21"/>
          <w:szCs w:val="21"/>
        </w:rPr>
        <w:t xml:space="preserve"> Planning</w:t>
      </w:r>
      <w:r w:rsidR="00814382" w:rsidRPr="00E03839">
        <w:rPr>
          <w:sz w:val="21"/>
          <w:szCs w:val="21"/>
        </w:rPr>
        <w:tab/>
      </w:r>
      <w:r w:rsidR="00814382" w:rsidRPr="00E03839">
        <w:rPr>
          <w:sz w:val="21"/>
          <w:szCs w:val="21"/>
        </w:rPr>
        <w:sym w:font="Symbol" w:char="F0A8"/>
      </w:r>
      <w:r w:rsidR="00FE1A8A" w:rsidRPr="00E03839">
        <w:rPr>
          <w:sz w:val="21"/>
          <w:szCs w:val="21"/>
        </w:rPr>
        <w:tab/>
      </w:r>
      <w:r>
        <w:rPr>
          <w:sz w:val="21"/>
          <w:szCs w:val="21"/>
        </w:rPr>
        <w:t>Money/</w:t>
      </w:r>
      <w:r w:rsidR="00CE1F19" w:rsidRPr="00CE1F19">
        <w:rPr>
          <w:sz w:val="21"/>
          <w:szCs w:val="21"/>
        </w:rPr>
        <w:t xml:space="preserve">Budget Management </w:t>
      </w:r>
    </w:p>
    <w:p w14:paraId="45FF7B49" w14:textId="7F79BDFF" w:rsidR="00814382" w:rsidRPr="00E03839" w:rsidRDefault="00DE7F6E" w:rsidP="00A44EE5">
      <w:pPr>
        <w:numPr>
          <w:ilvl w:val="0"/>
          <w:numId w:val="2"/>
        </w:numPr>
        <w:tabs>
          <w:tab w:val="left" w:pos="0"/>
          <w:tab w:val="left" w:pos="720"/>
          <w:tab w:val="left" w:pos="3600"/>
          <w:tab w:val="left" w:pos="3960"/>
          <w:tab w:val="left" w:pos="6480"/>
          <w:tab w:val="left" w:pos="6840"/>
        </w:tabs>
        <w:rPr>
          <w:sz w:val="21"/>
          <w:szCs w:val="21"/>
        </w:rPr>
      </w:pPr>
      <w:r>
        <w:rPr>
          <w:sz w:val="21"/>
          <w:szCs w:val="21"/>
        </w:rPr>
        <w:t xml:space="preserve">5 Star </w:t>
      </w:r>
      <w:r w:rsidR="00CE1F19" w:rsidRPr="00CE1F19">
        <w:rPr>
          <w:sz w:val="21"/>
          <w:szCs w:val="21"/>
        </w:rPr>
        <w:t>Travel Agent</w:t>
      </w:r>
      <w:r w:rsidR="00814382" w:rsidRPr="00E03839">
        <w:rPr>
          <w:sz w:val="21"/>
          <w:szCs w:val="21"/>
        </w:rPr>
        <w:tab/>
      </w:r>
      <w:r w:rsidR="00814382" w:rsidRPr="00E03839">
        <w:rPr>
          <w:sz w:val="21"/>
          <w:szCs w:val="21"/>
        </w:rPr>
        <w:sym w:font="Symbol" w:char="F0A8"/>
      </w:r>
      <w:r w:rsidR="00814382" w:rsidRPr="00E03839">
        <w:rPr>
          <w:sz w:val="21"/>
          <w:szCs w:val="21"/>
        </w:rPr>
        <w:tab/>
        <w:t>Strong Oral/Written skills</w:t>
      </w:r>
      <w:r w:rsidR="00814382" w:rsidRPr="00E03839">
        <w:rPr>
          <w:sz w:val="21"/>
          <w:szCs w:val="21"/>
        </w:rPr>
        <w:tab/>
      </w:r>
      <w:r w:rsidR="00814382" w:rsidRPr="00E03839">
        <w:rPr>
          <w:sz w:val="21"/>
          <w:szCs w:val="21"/>
        </w:rPr>
        <w:sym w:font="Symbol" w:char="F0A8"/>
      </w:r>
      <w:r w:rsidR="00814382" w:rsidRPr="00E03839">
        <w:rPr>
          <w:sz w:val="21"/>
          <w:szCs w:val="21"/>
        </w:rPr>
        <w:tab/>
      </w:r>
      <w:r>
        <w:rPr>
          <w:sz w:val="21"/>
          <w:szCs w:val="21"/>
        </w:rPr>
        <w:t>Business</w:t>
      </w:r>
      <w:r w:rsidR="00CE1F19" w:rsidRPr="00CE1F19">
        <w:rPr>
          <w:sz w:val="21"/>
          <w:szCs w:val="21"/>
        </w:rPr>
        <w:t xml:space="preserve"> </w:t>
      </w:r>
      <w:r w:rsidR="00814382" w:rsidRPr="00E03839">
        <w:rPr>
          <w:sz w:val="21"/>
          <w:szCs w:val="21"/>
        </w:rPr>
        <w:t>Relations</w:t>
      </w:r>
    </w:p>
    <w:p w14:paraId="7529892A" w14:textId="77777777" w:rsidR="005E7531" w:rsidRDefault="005E7531" w:rsidP="0008557A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jc w:val="center"/>
        <w:rPr>
          <w:sz w:val="21"/>
        </w:rPr>
      </w:pPr>
    </w:p>
    <w:p w14:paraId="558014CE" w14:textId="77777777" w:rsidR="00814382" w:rsidRDefault="00814382" w:rsidP="0008557A">
      <w:pPr>
        <w:pStyle w:val="Heading5"/>
        <w:spacing w:line="360" w:lineRule="auto"/>
        <w:rPr>
          <w:rFonts w:ascii="Times New Roman" w:hAnsi="Times New Roman"/>
          <w:spacing w:val="30"/>
          <w:sz w:val="18"/>
          <w:u w:val="single"/>
        </w:rPr>
      </w:pPr>
      <w:r>
        <w:rPr>
          <w:rFonts w:ascii="Times New Roman" w:hAnsi="Times New Roman"/>
          <w:spacing w:val="30"/>
          <w:sz w:val="24"/>
          <w:u w:val="single"/>
        </w:rPr>
        <w:t>P</w:t>
      </w:r>
      <w:r>
        <w:rPr>
          <w:rFonts w:ascii="Times New Roman" w:hAnsi="Times New Roman"/>
          <w:spacing w:val="30"/>
          <w:sz w:val="18"/>
          <w:u w:val="single"/>
        </w:rPr>
        <w:t>ROFESSIONAL</w:t>
      </w:r>
      <w:r>
        <w:rPr>
          <w:rFonts w:ascii="Times New Roman" w:hAnsi="Times New Roman"/>
          <w:spacing w:val="30"/>
          <w:sz w:val="22"/>
        </w:rPr>
        <w:t xml:space="preserve"> </w:t>
      </w:r>
      <w:r>
        <w:rPr>
          <w:rFonts w:ascii="Times New Roman" w:hAnsi="Times New Roman"/>
          <w:spacing w:val="30"/>
          <w:sz w:val="24"/>
          <w:u w:val="single"/>
        </w:rPr>
        <w:t>E</w:t>
      </w:r>
      <w:r>
        <w:rPr>
          <w:rFonts w:ascii="Times New Roman" w:hAnsi="Times New Roman"/>
          <w:spacing w:val="30"/>
          <w:sz w:val="18"/>
          <w:u w:val="single"/>
        </w:rPr>
        <w:t>XPERIENCE</w:t>
      </w:r>
    </w:p>
    <w:p w14:paraId="0EF56F33" w14:textId="77777777" w:rsidR="006E4191" w:rsidRPr="009D6AEF" w:rsidRDefault="006E4191" w:rsidP="006E4191">
      <w:pPr>
        <w:ind w:firstLine="180"/>
        <w:rPr>
          <w:caps/>
          <w:sz w:val="21"/>
          <w:szCs w:val="21"/>
        </w:rPr>
      </w:pPr>
      <w:r>
        <w:rPr>
          <w:b/>
          <w:caps/>
          <w:sz w:val="21"/>
          <w:szCs w:val="21"/>
        </w:rPr>
        <w:t>RBP Music, LLC/ R</w:t>
      </w:r>
      <w:r w:rsidRPr="009D6AEF">
        <w:rPr>
          <w:b/>
          <w:caps/>
          <w:sz w:val="21"/>
          <w:szCs w:val="21"/>
        </w:rPr>
        <w:t>B</w:t>
      </w:r>
      <w:r>
        <w:rPr>
          <w:b/>
          <w:caps/>
          <w:sz w:val="21"/>
          <w:szCs w:val="21"/>
        </w:rPr>
        <w:t>P</w:t>
      </w:r>
      <w:r w:rsidRPr="009D6AEF">
        <w:rPr>
          <w:b/>
          <w:caps/>
          <w:sz w:val="21"/>
          <w:szCs w:val="21"/>
        </w:rPr>
        <w:t xml:space="preserve"> Foundation</w:t>
      </w:r>
      <w:r w:rsidRPr="009D6AEF">
        <w:rPr>
          <w:caps/>
          <w:sz w:val="21"/>
          <w:szCs w:val="21"/>
        </w:rPr>
        <w:tab/>
      </w:r>
      <w:r w:rsidRPr="009D6AEF">
        <w:rPr>
          <w:caps/>
          <w:sz w:val="21"/>
          <w:szCs w:val="21"/>
        </w:rPr>
        <w:tab/>
      </w:r>
      <w:r w:rsidRPr="009D6AEF">
        <w:rPr>
          <w:caps/>
          <w:sz w:val="21"/>
          <w:szCs w:val="21"/>
        </w:rPr>
        <w:tab/>
      </w:r>
      <w:r w:rsidRPr="009D6AEF">
        <w:rPr>
          <w:caps/>
          <w:sz w:val="21"/>
          <w:szCs w:val="21"/>
        </w:rPr>
        <w:tab/>
      </w:r>
      <w:r w:rsidRPr="009D6AEF">
        <w:rPr>
          <w:caps/>
          <w:sz w:val="21"/>
          <w:szCs w:val="21"/>
        </w:rPr>
        <w:tab/>
      </w:r>
      <w:r w:rsidRPr="009D6AEF">
        <w:rPr>
          <w:caps/>
          <w:sz w:val="21"/>
          <w:szCs w:val="21"/>
        </w:rPr>
        <w:tab/>
      </w:r>
      <w:r>
        <w:rPr>
          <w:caps/>
          <w:sz w:val="21"/>
          <w:szCs w:val="21"/>
        </w:rPr>
        <w:tab/>
      </w:r>
      <w:r>
        <w:rPr>
          <w:sz w:val="21"/>
          <w:szCs w:val="21"/>
        </w:rPr>
        <w:t>September 2014</w:t>
      </w:r>
      <w:r w:rsidRPr="009D6AEF">
        <w:rPr>
          <w:sz w:val="21"/>
          <w:szCs w:val="21"/>
        </w:rPr>
        <w:t>-Present</w:t>
      </w:r>
      <w:r w:rsidRPr="009D6AEF">
        <w:rPr>
          <w:caps/>
          <w:sz w:val="21"/>
          <w:szCs w:val="21"/>
        </w:rPr>
        <w:tab/>
      </w:r>
    </w:p>
    <w:p w14:paraId="78B7B27E" w14:textId="77777777" w:rsidR="006E4191" w:rsidRPr="0063505E" w:rsidRDefault="006E4191" w:rsidP="006E4191">
      <w:pPr>
        <w:ind w:firstLine="180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Office Manager/Executive Assistant to solo violinist, Rachel Barton Pine</w:t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ab/>
      </w:r>
      <w:r w:rsidRPr="00F71A20">
        <w:rPr>
          <w:sz w:val="21"/>
          <w:szCs w:val="21"/>
        </w:rPr>
        <w:t>Chicago, IL</w:t>
      </w:r>
    </w:p>
    <w:p w14:paraId="3A478A1A" w14:textId="77777777" w:rsidR="006E4191" w:rsidRPr="00337AEE" w:rsidRDefault="006E4191" w:rsidP="006E4191">
      <w:pPr>
        <w:ind w:firstLine="180"/>
        <w:rPr>
          <w:i/>
          <w:sz w:val="21"/>
          <w:szCs w:val="21"/>
        </w:rPr>
      </w:pPr>
    </w:p>
    <w:p w14:paraId="6589EAE0" w14:textId="77777777" w:rsidR="006E4191" w:rsidRDefault="006E4191" w:rsidP="006E4191">
      <w:pPr>
        <w:pStyle w:val="NormalWeb"/>
        <w:numPr>
          <w:ilvl w:val="0"/>
          <w:numId w:val="5"/>
        </w:numPr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>Budget and organize</w:t>
      </w:r>
      <w:r w:rsidRPr="00337AEE">
        <w:rPr>
          <w:sz w:val="21"/>
          <w:szCs w:val="21"/>
        </w:rPr>
        <w:t xml:space="preserve"> a diverse array of world-wide performance tours and recording projects for the world’s most prestigious orchestras, including the Germany’s </w:t>
      </w:r>
      <w:proofErr w:type="spellStart"/>
      <w:r w:rsidRPr="004D0F27">
        <w:rPr>
          <w:i/>
          <w:sz w:val="21"/>
          <w:szCs w:val="21"/>
        </w:rPr>
        <w:t>Göttinger</w:t>
      </w:r>
      <w:proofErr w:type="spellEnd"/>
      <w:r w:rsidRPr="004D0F27">
        <w:rPr>
          <w:i/>
          <w:sz w:val="21"/>
          <w:szCs w:val="21"/>
        </w:rPr>
        <w:t xml:space="preserve"> Symphonie </w:t>
      </w:r>
      <w:proofErr w:type="spellStart"/>
      <w:r w:rsidRPr="004D0F27">
        <w:rPr>
          <w:i/>
          <w:sz w:val="21"/>
          <w:szCs w:val="21"/>
        </w:rPr>
        <w:t>Orchester</w:t>
      </w:r>
      <w:proofErr w:type="spellEnd"/>
      <w:r w:rsidRPr="00337AEE">
        <w:rPr>
          <w:sz w:val="21"/>
          <w:szCs w:val="21"/>
        </w:rPr>
        <w:t xml:space="preserve">, France’s </w:t>
      </w:r>
      <w:proofErr w:type="spellStart"/>
      <w:r w:rsidRPr="004D0F27">
        <w:rPr>
          <w:i/>
          <w:sz w:val="21"/>
          <w:szCs w:val="21"/>
        </w:rPr>
        <w:t>Orchestre</w:t>
      </w:r>
      <w:proofErr w:type="spellEnd"/>
      <w:r w:rsidRPr="004D0F27">
        <w:rPr>
          <w:i/>
          <w:sz w:val="21"/>
          <w:szCs w:val="21"/>
        </w:rPr>
        <w:t xml:space="preserve"> de Bretagne</w:t>
      </w:r>
      <w:r w:rsidRPr="00337AEE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South America tour, Spain, Italy, Finland, </w:t>
      </w:r>
      <w:r w:rsidRPr="00337AEE">
        <w:rPr>
          <w:sz w:val="21"/>
          <w:szCs w:val="21"/>
        </w:rPr>
        <w:t>the Sacramento and New Mexico Philharm</w:t>
      </w:r>
      <w:r>
        <w:rPr>
          <w:sz w:val="21"/>
          <w:szCs w:val="21"/>
        </w:rPr>
        <w:t xml:space="preserve">onics, and City Music Cleveland, </w:t>
      </w:r>
      <w:r w:rsidRPr="00337AEE">
        <w:rPr>
          <w:sz w:val="21"/>
          <w:szCs w:val="21"/>
        </w:rPr>
        <w:t>Chicago, Atlanta, St. Louis, Dallas, Baltimore, Philadelphia, Montreal, Vienna, New Zealand, Iceland, Brazil, Poland, Russia, and the Israel and Scottish Chamber Orchestras, along with dozens of others.</w:t>
      </w:r>
    </w:p>
    <w:p w14:paraId="77046EA2" w14:textId="77777777" w:rsidR="006E4191" w:rsidRPr="00337AEE" w:rsidRDefault="006E4191" w:rsidP="006E4191">
      <w:pPr>
        <w:pStyle w:val="NormalWeb"/>
        <w:numPr>
          <w:ilvl w:val="0"/>
          <w:numId w:val="5"/>
        </w:numPr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 xml:space="preserve">Assisted in the release and marketing of 5 music album recordings and video production: In-Studio current recording of Paganini (August 2015) Vivaldi (October 2015), Mozart (December 2015), Mendelssohn (October 2014)  </w:t>
      </w:r>
    </w:p>
    <w:p w14:paraId="00154633" w14:textId="77777777" w:rsidR="006E4191" w:rsidRPr="009D6AEF" w:rsidRDefault="006E4191" w:rsidP="006E4191">
      <w:pPr>
        <w:pStyle w:val="NormalWeb"/>
        <w:numPr>
          <w:ilvl w:val="0"/>
          <w:numId w:val="5"/>
        </w:numPr>
        <w:spacing w:before="0" w:beforeAutospacing="0"/>
        <w:rPr>
          <w:sz w:val="21"/>
          <w:szCs w:val="21"/>
        </w:rPr>
      </w:pPr>
      <w:r w:rsidRPr="009D6AEF">
        <w:rPr>
          <w:sz w:val="21"/>
          <w:szCs w:val="21"/>
        </w:rPr>
        <w:t>Coordinating intense and heavy</w:t>
      </w:r>
      <w:r>
        <w:rPr>
          <w:sz w:val="21"/>
          <w:szCs w:val="21"/>
        </w:rPr>
        <w:t xml:space="preserve">, complex travel arrangements for private jet travel, </w:t>
      </w:r>
      <w:r w:rsidRPr="009D6AEF">
        <w:rPr>
          <w:sz w:val="21"/>
          <w:szCs w:val="21"/>
        </w:rPr>
        <w:t>visas, ground transportation, accommodations and activities</w:t>
      </w:r>
    </w:p>
    <w:p w14:paraId="4B32C40E" w14:textId="77777777" w:rsidR="006E4191" w:rsidRPr="009D6AEF" w:rsidRDefault="006E4191" w:rsidP="006E4191">
      <w:pPr>
        <w:pStyle w:val="NormalWeb"/>
        <w:numPr>
          <w:ilvl w:val="0"/>
          <w:numId w:val="5"/>
        </w:numPr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>Entrusted with</w:t>
      </w:r>
      <w:r w:rsidRPr="009D6AEF">
        <w:rPr>
          <w:sz w:val="21"/>
          <w:szCs w:val="21"/>
        </w:rPr>
        <w:t xml:space="preserve"> musical instruments </w:t>
      </w:r>
      <w:r>
        <w:rPr>
          <w:sz w:val="21"/>
          <w:szCs w:val="21"/>
        </w:rPr>
        <w:t xml:space="preserve">valued over 50 Million-200 Million+ </w:t>
      </w:r>
      <w:r w:rsidRPr="009D6AEF">
        <w:rPr>
          <w:sz w:val="21"/>
          <w:szCs w:val="21"/>
        </w:rPr>
        <w:t>and responsible for the care, maintenance and insurance</w:t>
      </w:r>
    </w:p>
    <w:p w14:paraId="75982965" w14:textId="77777777" w:rsidR="006E4191" w:rsidRPr="009D6AEF" w:rsidRDefault="006E4191" w:rsidP="006E4191">
      <w:pPr>
        <w:pStyle w:val="NormalWeb"/>
        <w:numPr>
          <w:ilvl w:val="0"/>
          <w:numId w:val="5"/>
        </w:numPr>
        <w:spacing w:before="0" w:beforeAutospacing="0"/>
        <w:rPr>
          <w:sz w:val="21"/>
          <w:szCs w:val="21"/>
        </w:rPr>
      </w:pPr>
      <w:r w:rsidRPr="009D6AEF">
        <w:rPr>
          <w:sz w:val="21"/>
          <w:szCs w:val="21"/>
        </w:rPr>
        <w:t>Maintaining professional/personal Outlook calendars, coordinating with family, artist management, publicity team, presenters, philanthropic and educational endeavor, and board member activities</w:t>
      </w:r>
    </w:p>
    <w:p w14:paraId="69790D23" w14:textId="77777777" w:rsidR="006E4191" w:rsidRPr="009D6AEF" w:rsidRDefault="006E4191" w:rsidP="006E4191">
      <w:pPr>
        <w:pStyle w:val="NormalWeb"/>
        <w:numPr>
          <w:ilvl w:val="0"/>
          <w:numId w:val="5"/>
        </w:numPr>
        <w:spacing w:before="0" w:beforeAutospacing="0"/>
        <w:rPr>
          <w:sz w:val="21"/>
          <w:szCs w:val="21"/>
        </w:rPr>
      </w:pPr>
      <w:r w:rsidRPr="009D6AEF">
        <w:rPr>
          <w:sz w:val="21"/>
          <w:szCs w:val="21"/>
        </w:rPr>
        <w:t>Handle incoming and outgoing correspondence via e-mail, phone, and mail, as gate keeper</w:t>
      </w:r>
    </w:p>
    <w:p w14:paraId="63F9E4E2" w14:textId="77777777" w:rsidR="006E4191" w:rsidRPr="009D6AEF" w:rsidRDefault="006E4191" w:rsidP="006E4191">
      <w:pPr>
        <w:pStyle w:val="NormalWeb"/>
        <w:numPr>
          <w:ilvl w:val="0"/>
          <w:numId w:val="5"/>
        </w:numPr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 xml:space="preserve">Perform general </w:t>
      </w:r>
      <w:r w:rsidRPr="009D6AEF">
        <w:rPr>
          <w:sz w:val="21"/>
          <w:szCs w:val="21"/>
        </w:rPr>
        <w:t>accounting tasks, paying quarterly taxes, payroll invoices and accounts receivable</w:t>
      </w:r>
    </w:p>
    <w:p w14:paraId="04CEA4E5" w14:textId="77777777" w:rsidR="006E4191" w:rsidRDefault="006E4191" w:rsidP="006E4191">
      <w:pPr>
        <w:pStyle w:val="NormalWeb"/>
        <w:numPr>
          <w:ilvl w:val="0"/>
          <w:numId w:val="5"/>
        </w:numPr>
        <w:spacing w:before="0" w:beforeAutospacing="0"/>
        <w:rPr>
          <w:sz w:val="21"/>
          <w:szCs w:val="21"/>
        </w:rPr>
      </w:pPr>
      <w:r w:rsidRPr="009D6AEF">
        <w:rPr>
          <w:sz w:val="21"/>
          <w:szCs w:val="21"/>
        </w:rPr>
        <w:t>Monitor merchandise inventory and fill customer music orders and Sound Scan</w:t>
      </w:r>
    </w:p>
    <w:p w14:paraId="0698A329" w14:textId="77777777" w:rsidR="006E4191" w:rsidRDefault="006E4191" w:rsidP="006E4191">
      <w:pPr>
        <w:pStyle w:val="NormalWeb"/>
        <w:numPr>
          <w:ilvl w:val="0"/>
          <w:numId w:val="5"/>
        </w:numPr>
        <w:spacing w:before="0" w:beforeAutospacing="0"/>
        <w:rPr>
          <w:sz w:val="21"/>
          <w:szCs w:val="21"/>
        </w:rPr>
      </w:pPr>
      <w:r w:rsidRPr="00D552AC">
        <w:rPr>
          <w:sz w:val="21"/>
          <w:szCs w:val="21"/>
        </w:rPr>
        <w:t>Oversee all aspects of the finance and accounting operations of the company for bi-weekly payroll, recurring bills and prepare checks, including LLC taxes</w:t>
      </w:r>
    </w:p>
    <w:p w14:paraId="31BF3232" w14:textId="40A9C969" w:rsidR="006E4191" w:rsidRPr="006E4191" w:rsidRDefault="006E4191" w:rsidP="006E4191">
      <w:pPr>
        <w:pStyle w:val="NormalWeb"/>
        <w:numPr>
          <w:ilvl w:val="0"/>
          <w:numId w:val="5"/>
        </w:numPr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>Manage payroll and contracts for household staff, employees, and interns including: Nanny, Housekeeper, Handyman, Drivers, Security, along with others</w:t>
      </w:r>
    </w:p>
    <w:p w14:paraId="2C115BDA" w14:textId="77777777" w:rsidR="00986F0A" w:rsidRDefault="00986F0A" w:rsidP="00986F0A">
      <w:pPr>
        <w:tabs>
          <w:tab w:val="left" w:pos="8280"/>
          <w:tab w:val="left" w:pos="8640"/>
          <w:tab w:val="right" w:pos="9630"/>
          <w:tab w:val="left" w:pos="9900"/>
        </w:tabs>
        <w:rPr>
          <w:sz w:val="21"/>
          <w:szCs w:val="21"/>
        </w:rPr>
      </w:pPr>
      <w:r w:rsidRPr="0063505E">
        <w:rPr>
          <w:b/>
          <w:sz w:val="21"/>
          <w:szCs w:val="21"/>
        </w:rPr>
        <w:t>HILL VENTURES, INC.</w:t>
      </w:r>
      <w:r w:rsidRPr="00E03839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 w:rsidRPr="00E03839">
        <w:rPr>
          <w:sz w:val="21"/>
          <w:szCs w:val="21"/>
        </w:rPr>
        <w:t>September 1999 – July 2010</w:t>
      </w:r>
    </w:p>
    <w:p w14:paraId="30FD8E7E" w14:textId="77777777" w:rsidR="00986F0A" w:rsidRPr="00062931" w:rsidRDefault="00986F0A" w:rsidP="00986F0A">
      <w:pPr>
        <w:ind w:left="720"/>
        <w:rPr>
          <w:i/>
          <w:sz w:val="21"/>
          <w:szCs w:val="21"/>
        </w:rPr>
      </w:pPr>
      <w:r>
        <w:rPr>
          <w:i/>
          <w:sz w:val="21"/>
          <w:szCs w:val="21"/>
        </w:rPr>
        <w:t>Professional Business Company</w:t>
      </w:r>
      <w:r w:rsidRPr="00062931">
        <w:rPr>
          <w:i/>
          <w:sz w:val="21"/>
          <w:szCs w:val="21"/>
        </w:rPr>
        <w:t xml:space="preserve"> owned by NBA Player, Grant Hill</w:t>
      </w:r>
      <w:r>
        <w:rPr>
          <w:i/>
          <w:sz w:val="21"/>
          <w:szCs w:val="21"/>
        </w:rPr>
        <w:t xml:space="preserve">/CEO to manage his business, personal endeavors and </w:t>
      </w:r>
      <w:r w:rsidRPr="00062931">
        <w:rPr>
          <w:i/>
          <w:sz w:val="21"/>
          <w:szCs w:val="21"/>
        </w:rPr>
        <w:t>marketing relationships</w:t>
      </w:r>
      <w:r w:rsidRPr="00062931">
        <w:rPr>
          <w:sz w:val="21"/>
          <w:szCs w:val="21"/>
        </w:rPr>
        <w:t xml:space="preserve">                                                                                                  </w:t>
      </w:r>
    </w:p>
    <w:p w14:paraId="0A503884" w14:textId="77777777" w:rsidR="00986F0A" w:rsidRPr="00557291" w:rsidRDefault="00986F0A" w:rsidP="00986F0A">
      <w:pPr>
        <w:pStyle w:val="Heading6"/>
        <w:ind w:left="0" w:firstLine="720"/>
      </w:pPr>
      <w:r>
        <w:t>Chief-of-Staff &amp; Executive Assistant</w:t>
      </w:r>
      <w:r w:rsidRPr="00557291">
        <w:t xml:space="preserve"> to CEO </w:t>
      </w:r>
    </w:p>
    <w:p w14:paraId="4294D108" w14:textId="77777777" w:rsidR="00986F0A" w:rsidRPr="00E03839" w:rsidRDefault="00986F0A" w:rsidP="00986F0A">
      <w:pPr>
        <w:numPr>
          <w:ilvl w:val="3"/>
          <w:numId w:val="1"/>
        </w:numPr>
        <w:tabs>
          <w:tab w:val="clear" w:pos="2880"/>
          <w:tab w:val="left" w:pos="360"/>
          <w:tab w:val="num" w:pos="1080"/>
        </w:tabs>
        <w:ind w:left="1080"/>
        <w:rPr>
          <w:sz w:val="21"/>
          <w:szCs w:val="21"/>
        </w:rPr>
      </w:pPr>
      <w:r w:rsidRPr="00E03839">
        <w:rPr>
          <w:sz w:val="21"/>
          <w:szCs w:val="21"/>
        </w:rPr>
        <w:t>Act as primary gatekeeper, screening all calls, emails, and other correspondence</w:t>
      </w:r>
    </w:p>
    <w:p w14:paraId="6223F8C5" w14:textId="7C7AEA7A" w:rsidR="00986F0A" w:rsidRPr="00E03839" w:rsidRDefault="00986F0A" w:rsidP="00986F0A">
      <w:pPr>
        <w:numPr>
          <w:ilvl w:val="3"/>
          <w:numId w:val="1"/>
        </w:numPr>
        <w:tabs>
          <w:tab w:val="clear" w:pos="2880"/>
          <w:tab w:val="left" w:pos="360"/>
          <w:tab w:val="num" w:pos="1080"/>
        </w:tabs>
        <w:ind w:left="1080"/>
        <w:rPr>
          <w:sz w:val="21"/>
          <w:szCs w:val="21"/>
        </w:rPr>
      </w:pPr>
      <w:r>
        <w:rPr>
          <w:sz w:val="21"/>
          <w:szCs w:val="21"/>
        </w:rPr>
        <w:t>Oversee all scheduling and calendar events</w:t>
      </w:r>
      <w:r w:rsidRPr="00E03839">
        <w:rPr>
          <w:sz w:val="21"/>
          <w:szCs w:val="21"/>
        </w:rPr>
        <w:t xml:space="preserve"> including</w:t>
      </w:r>
      <w:r>
        <w:rPr>
          <w:sz w:val="21"/>
          <w:szCs w:val="21"/>
        </w:rPr>
        <w:t xml:space="preserve">: 2 free agency and signing meetings and NBA city moves, including </w:t>
      </w:r>
      <w:r w:rsidRPr="009209F9">
        <w:rPr>
          <w:sz w:val="22"/>
          <w:szCs w:val="22"/>
        </w:rPr>
        <w:t>a seven-year, $92.8 million NBA contract</w:t>
      </w:r>
      <w:r>
        <w:rPr>
          <w:sz w:val="21"/>
          <w:szCs w:val="21"/>
        </w:rPr>
        <w:t xml:space="preserve">, corporate sponsorships with: </w:t>
      </w:r>
      <w:r>
        <w:rPr>
          <w:sz w:val="21"/>
          <w:szCs w:val="21"/>
        </w:rPr>
        <w:br/>
        <w:t xml:space="preserve">Adidas, Sprite, McDonald’s, </w:t>
      </w:r>
      <w:proofErr w:type="spellStart"/>
      <w:r>
        <w:rPr>
          <w:sz w:val="21"/>
          <w:szCs w:val="21"/>
        </w:rPr>
        <w:t>Lamasil</w:t>
      </w:r>
      <w:proofErr w:type="spellEnd"/>
      <w:r>
        <w:rPr>
          <w:sz w:val="21"/>
          <w:szCs w:val="21"/>
        </w:rPr>
        <w:t xml:space="preserve"> and Fila. Commercial Real Estate complexes</w:t>
      </w:r>
      <w:r w:rsidR="00DE7F6E">
        <w:rPr>
          <w:sz w:val="21"/>
          <w:szCs w:val="21"/>
        </w:rPr>
        <w:t xml:space="preserve"> (shopping malls, apartment complexes, sport venues)</w:t>
      </w:r>
      <w:r>
        <w:rPr>
          <w:sz w:val="21"/>
          <w:szCs w:val="21"/>
        </w:rPr>
        <w:t>, multi-million art collection tour and preservation, business and personal meeting,</w:t>
      </w:r>
      <w:r w:rsidRPr="00E03839">
        <w:rPr>
          <w:sz w:val="21"/>
          <w:szCs w:val="21"/>
        </w:rPr>
        <w:t xml:space="preserve"> requests for interviews, speaking engagements, and new business ventures</w:t>
      </w:r>
    </w:p>
    <w:p w14:paraId="190B87BE" w14:textId="095072F6" w:rsidR="00986F0A" w:rsidRDefault="00986F0A" w:rsidP="00986F0A">
      <w:pPr>
        <w:numPr>
          <w:ilvl w:val="3"/>
          <w:numId w:val="1"/>
        </w:numPr>
        <w:tabs>
          <w:tab w:val="clear" w:pos="2880"/>
          <w:tab w:val="left" w:pos="360"/>
          <w:tab w:val="num" w:pos="1080"/>
        </w:tabs>
        <w:ind w:left="1080"/>
        <w:rPr>
          <w:sz w:val="21"/>
          <w:szCs w:val="21"/>
        </w:rPr>
      </w:pPr>
      <w:r w:rsidRPr="00E03839">
        <w:rPr>
          <w:sz w:val="21"/>
          <w:szCs w:val="21"/>
        </w:rPr>
        <w:t xml:space="preserve">Organize and prepare extensive </w:t>
      </w:r>
      <w:r>
        <w:rPr>
          <w:sz w:val="21"/>
          <w:szCs w:val="21"/>
        </w:rPr>
        <w:t xml:space="preserve">Five Star </w:t>
      </w:r>
      <w:r w:rsidRPr="00E03839">
        <w:rPr>
          <w:sz w:val="21"/>
          <w:szCs w:val="21"/>
        </w:rPr>
        <w:t xml:space="preserve">travel itineraries, </w:t>
      </w:r>
      <w:r w:rsidR="00DE7F6E" w:rsidRPr="00E03839">
        <w:rPr>
          <w:sz w:val="21"/>
          <w:szCs w:val="21"/>
        </w:rPr>
        <w:t xml:space="preserve">private plane flights, yachts, </w:t>
      </w:r>
      <w:r w:rsidR="00DE7F6E">
        <w:rPr>
          <w:sz w:val="21"/>
          <w:szCs w:val="21"/>
        </w:rPr>
        <w:t xml:space="preserve">jet </w:t>
      </w:r>
      <w:proofErr w:type="spellStart"/>
      <w:r w:rsidR="00DE7F6E">
        <w:rPr>
          <w:sz w:val="21"/>
          <w:szCs w:val="21"/>
        </w:rPr>
        <w:t>skiis</w:t>
      </w:r>
      <w:proofErr w:type="spellEnd"/>
      <w:r w:rsidR="00DE7F6E">
        <w:rPr>
          <w:sz w:val="21"/>
          <w:szCs w:val="21"/>
        </w:rPr>
        <w:t>, luxury cars</w:t>
      </w:r>
      <w:r w:rsidR="00DE7F6E" w:rsidRPr="00E03839">
        <w:rPr>
          <w:sz w:val="21"/>
          <w:szCs w:val="21"/>
        </w:rPr>
        <w:t xml:space="preserve"> </w:t>
      </w:r>
      <w:r w:rsidRPr="00E03839">
        <w:rPr>
          <w:sz w:val="21"/>
          <w:szCs w:val="21"/>
        </w:rPr>
        <w:t xml:space="preserve">coordinating </w:t>
      </w:r>
      <w:r>
        <w:rPr>
          <w:sz w:val="21"/>
          <w:szCs w:val="21"/>
        </w:rPr>
        <w:t xml:space="preserve">all </w:t>
      </w:r>
      <w:r w:rsidRPr="00E03839">
        <w:rPr>
          <w:sz w:val="21"/>
          <w:szCs w:val="21"/>
        </w:rPr>
        <w:t xml:space="preserve">concierge needs, ground transportation, hotel accommodations, car rentals, </w:t>
      </w:r>
      <w:r w:rsidR="00DE7F6E">
        <w:rPr>
          <w:sz w:val="21"/>
          <w:szCs w:val="21"/>
        </w:rPr>
        <w:t>and international vacation destinations</w:t>
      </w:r>
    </w:p>
    <w:p w14:paraId="6A634642" w14:textId="77777777" w:rsidR="00986F0A" w:rsidRPr="00E03839" w:rsidRDefault="00986F0A" w:rsidP="00986F0A">
      <w:pPr>
        <w:numPr>
          <w:ilvl w:val="3"/>
          <w:numId w:val="1"/>
        </w:numPr>
        <w:tabs>
          <w:tab w:val="clear" w:pos="2880"/>
          <w:tab w:val="left" w:pos="360"/>
          <w:tab w:val="num" w:pos="1080"/>
        </w:tabs>
        <w:ind w:left="1080"/>
        <w:rPr>
          <w:sz w:val="21"/>
          <w:szCs w:val="21"/>
        </w:rPr>
      </w:pPr>
      <w:r>
        <w:rPr>
          <w:sz w:val="21"/>
          <w:szCs w:val="21"/>
        </w:rPr>
        <w:t>Special event planning including:  Surprise South Beach 30</w:t>
      </w:r>
      <w:r w:rsidRPr="00CF7354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Birthday Extravaganza weekend for 30+ friends, All-Star Weekend events, Super Bowl weekend parties.</w:t>
      </w:r>
    </w:p>
    <w:p w14:paraId="7D8B41B1" w14:textId="77777777" w:rsidR="00986F0A" w:rsidRPr="00E03839" w:rsidRDefault="00986F0A" w:rsidP="00986F0A">
      <w:pPr>
        <w:numPr>
          <w:ilvl w:val="3"/>
          <w:numId w:val="1"/>
        </w:numPr>
        <w:tabs>
          <w:tab w:val="clear" w:pos="2880"/>
          <w:tab w:val="left" w:pos="360"/>
          <w:tab w:val="num" w:pos="1080"/>
        </w:tabs>
        <w:ind w:left="1080"/>
        <w:rPr>
          <w:sz w:val="21"/>
          <w:szCs w:val="21"/>
        </w:rPr>
      </w:pPr>
      <w:r w:rsidRPr="00E03839">
        <w:rPr>
          <w:sz w:val="21"/>
          <w:szCs w:val="21"/>
        </w:rPr>
        <w:t>Philanthropic endeavors for the company’s foundation</w:t>
      </w:r>
    </w:p>
    <w:p w14:paraId="62641CD5" w14:textId="77777777" w:rsidR="00986F0A" w:rsidRPr="00E03839" w:rsidRDefault="00986F0A" w:rsidP="00986F0A">
      <w:pPr>
        <w:numPr>
          <w:ilvl w:val="3"/>
          <w:numId w:val="1"/>
        </w:numPr>
        <w:tabs>
          <w:tab w:val="clear" w:pos="2880"/>
          <w:tab w:val="left" w:pos="360"/>
          <w:tab w:val="num" w:pos="1080"/>
        </w:tabs>
        <w:ind w:left="1080"/>
        <w:rPr>
          <w:sz w:val="21"/>
          <w:szCs w:val="21"/>
        </w:rPr>
      </w:pPr>
      <w:r w:rsidRPr="00E03839">
        <w:rPr>
          <w:sz w:val="21"/>
          <w:szCs w:val="21"/>
        </w:rPr>
        <w:t>Manage and maintain</w:t>
      </w:r>
      <w:r>
        <w:rPr>
          <w:sz w:val="21"/>
          <w:szCs w:val="21"/>
        </w:rPr>
        <w:t xml:space="preserve"> multiple US homes including estate in </w:t>
      </w:r>
      <w:proofErr w:type="spellStart"/>
      <w:r>
        <w:rPr>
          <w:sz w:val="21"/>
          <w:szCs w:val="21"/>
        </w:rPr>
        <w:t>Isleworth</w:t>
      </w:r>
      <w:proofErr w:type="spellEnd"/>
      <w:r>
        <w:rPr>
          <w:sz w:val="21"/>
          <w:szCs w:val="21"/>
        </w:rPr>
        <w:t xml:space="preserve">, FL, </w:t>
      </w:r>
      <w:proofErr w:type="spellStart"/>
      <w:r>
        <w:rPr>
          <w:sz w:val="21"/>
          <w:szCs w:val="21"/>
        </w:rPr>
        <w:t>Winderemere</w:t>
      </w:r>
      <w:proofErr w:type="spellEnd"/>
      <w:r>
        <w:rPr>
          <w:sz w:val="21"/>
          <w:szCs w:val="21"/>
        </w:rPr>
        <w:t>, FL, Paradise Valley, AZ and others</w:t>
      </w:r>
    </w:p>
    <w:p w14:paraId="35B30932" w14:textId="77777777" w:rsidR="00986F0A" w:rsidRPr="00E03839" w:rsidRDefault="00986F0A" w:rsidP="00986F0A">
      <w:pPr>
        <w:numPr>
          <w:ilvl w:val="3"/>
          <w:numId w:val="1"/>
        </w:numPr>
        <w:tabs>
          <w:tab w:val="clear" w:pos="2880"/>
          <w:tab w:val="left" w:pos="360"/>
          <w:tab w:val="num" w:pos="1080"/>
        </w:tabs>
        <w:ind w:left="1080"/>
        <w:rPr>
          <w:sz w:val="21"/>
          <w:szCs w:val="21"/>
        </w:rPr>
      </w:pPr>
      <w:r w:rsidRPr="00E03839">
        <w:rPr>
          <w:sz w:val="21"/>
          <w:szCs w:val="21"/>
        </w:rPr>
        <w:t xml:space="preserve">Chief of Staff for domestic employees:  Nannies, Housekeepers, </w:t>
      </w:r>
      <w:r>
        <w:rPr>
          <w:sz w:val="21"/>
          <w:szCs w:val="21"/>
        </w:rPr>
        <w:t xml:space="preserve">Security, </w:t>
      </w:r>
      <w:r w:rsidRPr="00E03839">
        <w:rPr>
          <w:sz w:val="21"/>
          <w:szCs w:val="21"/>
        </w:rPr>
        <w:t xml:space="preserve">Handyman, Landscapers, Drivers, </w:t>
      </w:r>
      <w:proofErr w:type="spellStart"/>
      <w:r w:rsidRPr="00E03839">
        <w:rPr>
          <w:sz w:val="21"/>
          <w:szCs w:val="21"/>
        </w:rPr>
        <w:t>etc</w:t>
      </w:r>
      <w:proofErr w:type="spellEnd"/>
    </w:p>
    <w:p w14:paraId="39EBF48B" w14:textId="77777777" w:rsidR="00986F0A" w:rsidRDefault="00986F0A" w:rsidP="009D6AEF">
      <w:pPr>
        <w:ind w:firstLine="180"/>
        <w:rPr>
          <w:b/>
          <w:caps/>
          <w:sz w:val="21"/>
          <w:szCs w:val="21"/>
        </w:rPr>
      </w:pPr>
    </w:p>
    <w:p w14:paraId="17F0D583" w14:textId="77777777" w:rsidR="00645FF8" w:rsidRPr="00E03839" w:rsidRDefault="00645FF8" w:rsidP="0003033C">
      <w:pPr>
        <w:rPr>
          <w:sz w:val="21"/>
          <w:szCs w:val="21"/>
        </w:rPr>
      </w:pPr>
      <w:r w:rsidRPr="0063505E">
        <w:rPr>
          <w:b/>
          <w:sz w:val="21"/>
          <w:szCs w:val="21"/>
        </w:rPr>
        <w:t>UNIVERSAL JET</w:t>
      </w:r>
      <w:r w:rsidR="003F4042" w:rsidRPr="0063505E">
        <w:rPr>
          <w:b/>
          <w:sz w:val="21"/>
          <w:szCs w:val="21"/>
        </w:rPr>
        <w:t xml:space="preserve"> AVIATION</w:t>
      </w:r>
      <w:r w:rsidR="00BB5490" w:rsidRPr="00E03839">
        <w:rPr>
          <w:sz w:val="21"/>
          <w:szCs w:val="21"/>
        </w:rPr>
        <w:tab/>
      </w:r>
      <w:r w:rsidR="00BB5490" w:rsidRPr="00E03839">
        <w:rPr>
          <w:sz w:val="21"/>
          <w:szCs w:val="21"/>
        </w:rPr>
        <w:tab/>
      </w:r>
      <w:r w:rsidR="00BB5490" w:rsidRPr="00E03839">
        <w:rPr>
          <w:sz w:val="21"/>
          <w:szCs w:val="21"/>
        </w:rPr>
        <w:tab/>
      </w:r>
      <w:r w:rsidR="00BB5490" w:rsidRPr="00E03839">
        <w:rPr>
          <w:sz w:val="21"/>
          <w:szCs w:val="21"/>
        </w:rPr>
        <w:tab/>
      </w:r>
      <w:r w:rsidR="00BB5490" w:rsidRPr="00E03839">
        <w:rPr>
          <w:sz w:val="21"/>
          <w:szCs w:val="21"/>
        </w:rPr>
        <w:tab/>
      </w:r>
      <w:r w:rsidR="00BB5490" w:rsidRPr="00E03839">
        <w:rPr>
          <w:sz w:val="21"/>
          <w:szCs w:val="21"/>
        </w:rPr>
        <w:tab/>
      </w:r>
      <w:r w:rsidR="00BB5490" w:rsidRPr="00E03839">
        <w:rPr>
          <w:sz w:val="21"/>
          <w:szCs w:val="21"/>
        </w:rPr>
        <w:tab/>
      </w:r>
      <w:r w:rsidR="0003033C">
        <w:rPr>
          <w:sz w:val="21"/>
          <w:szCs w:val="21"/>
        </w:rPr>
        <w:tab/>
      </w:r>
      <w:r w:rsidR="00BB5490" w:rsidRPr="00E03839">
        <w:rPr>
          <w:sz w:val="21"/>
          <w:szCs w:val="21"/>
        </w:rPr>
        <w:t>January 2011-January</w:t>
      </w:r>
      <w:r w:rsidR="00E03839" w:rsidRPr="00E03839">
        <w:rPr>
          <w:sz w:val="21"/>
          <w:szCs w:val="21"/>
        </w:rPr>
        <w:t xml:space="preserve"> </w:t>
      </w:r>
      <w:r w:rsidR="00BB5490" w:rsidRPr="00E03839">
        <w:rPr>
          <w:sz w:val="21"/>
          <w:szCs w:val="21"/>
        </w:rPr>
        <w:t>2012</w:t>
      </w:r>
    </w:p>
    <w:p w14:paraId="0D3BD055" w14:textId="0DCFD39C" w:rsidR="00645FF8" w:rsidRPr="00E03839" w:rsidRDefault="004D0F27" w:rsidP="00D555BF">
      <w:pPr>
        <w:ind w:left="720"/>
        <w:rPr>
          <w:b/>
          <w:i/>
          <w:sz w:val="21"/>
          <w:szCs w:val="21"/>
        </w:rPr>
      </w:pPr>
      <w:r w:rsidRPr="0004647C">
        <w:rPr>
          <w:b/>
          <w:i/>
          <w:sz w:val="22"/>
          <w:szCs w:val="22"/>
        </w:rPr>
        <w:t>Office Manager</w:t>
      </w:r>
      <w:r w:rsidR="0004647C" w:rsidRPr="0004647C">
        <w:rPr>
          <w:b/>
          <w:i/>
          <w:sz w:val="22"/>
          <w:szCs w:val="22"/>
        </w:rPr>
        <w:t xml:space="preserve">&amp; </w:t>
      </w:r>
      <w:r w:rsidR="00645FF8" w:rsidRPr="0004647C">
        <w:rPr>
          <w:b/>
          <w:i/>
          <w:sz w:val="22"/>
          <w:szCs w:val="22"/>
        </w:rPr>
        <w:t xml:space="preserve">Executive </w:t>
      </w:r>
      <w:r w:rsidR="0054289C" w:rsidRPr="0004647C">
        <w:rPr>
          <w:b/>
          <w:i/>
          <w:sz w:val="22"/>
          <w:szCs w:val="22"/>
        </w:rPr>
        <w:t xml:space="preserve">Charter </w:t>
      </w:r>
      <w:r w:rsidR="0004647C" w:rsidRPr="0004647C">
        <w:rPr>
          <w:b/>
          <w:i/>
          <w:sz w:val="22"/>
          <w:szCs w:val="22"/>
        </w:rPr>
        <w:t>Sales</w:t>
      </w:r>
      <w:r w:rsidR="002E4ADF">
        <w:rPr>
          <w:b/>
          <w:i/>
          <w:sz w:val="21"/>
          <w:szCs w:val="21"/>
        </w:rPr>
        <w:tab/>
      </w:r>
      <w:r w:rsidR="002E4ADF">
        <w:rPr>
          <w:sz w:val="21"/>
          <w:szCs w:val="21"/>
        </w:rPr>
        <w:tab/>
      </w:r>
      <w:r w:rsidR="002E4ADF">
        <w:rPr>
          <w:sz w:val="21"/>
          <w:szCs w:val="21"/>
        </w:rPr>
        <w:tab/>
      </w:r>
      <w:r w:rsidR="002E4ADF">
        <w:rPr>
          <w:sz w:val="21"/>
          <w:szCs w:val="21"/>
        </w:rPr>
        <w:tab/>
      </w:r>
      <w:r w:rsidR="002E4ADF">
        <w:rPr>
          <w:sz w:val="21"/>
          <w:szCs w:val="21"/>
        </w:rPr>
        <w:tab/>
        <w:t>Chicago, IL and London, UK</w:t>
      </w:r>
    </w:p>
    <w:p w14:paraId="4AB3FE85" w14:textId="733BEAF3" w:rsidR="00026885" w:rsidRPr="006221C1" w:rsidRDefault="00CC1A34" w:rsidP="00A44EE5">
      <w:pPr>
        <w:pStyle w:val="ListParagraph"/>
        <w:numPr>
          <w:ilvl w:val="3"/>
          <w:numId w:val="1"/>
        </w:numPr>
        <w:tabs>
          <w:tab w:val="clear" w:pos="2880"/>
          <w:tab w:val="num" w:pos="1080"/>
        </w:tabs>
        <w:spacing w:line="240" w:lineRule="auto"/>
        <w:ind w:left="108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Oversee, supervise and manage a </w:t>
      </w:r>
      <w:r w:rsidR="00026885" w:rsidRPr="006221C1">
        <w:rPr>
          <w:rFonts w:ascii="Times New Roman" w:hAnsi="Times New Roman"/>
          <w:sz w:val="21"/>
          <w:szCs w:val="21"/>
        </w:rPr>
        <w:t>team of 6 sales employees</w:t>
      </w:r>
      <w:r>
        <w:rPr>
          <w:rFonts w:ascii="Times New Roman" w:hAnsi="Times New Roman"/>
          <w:sz w:val="21"/>
          <w:szCs w:val="21"/>
        </w:rPr>
        <w:t xml:space="preserve"> in fast paced environment</w:t>
      </w:r>
    </w:p>
    <w:p w14:paraId="763807E5" w14:textId="77777777" w:rsidR="008036D0" w:rsidRPr="006221C1" w:rsidRDefault="00A31C2A" w:rsidP="00A44EE5">
      <w:pPr>
        <w:pStyle w:val="ListParagraph"/>
        <w:numPr>
          <w:ilvl w:val="3"/>
          <w:numId w:val="1"/>
        </w:numPr>
        <w:tabs>
          <w:tab w:val="clear" w:pos="2880"/>
          <w:tab w:val="num" w:pos="1080"/>
        </w:tabs>
        <w:spacing w:line="240" w:lineRule="auto"/>
        <w:ind w:left="1080"/>
        <w:rPr>
          <w:rFonts w:ascii="Times New Roman" w:hAnsi="Times New Roman"/>
          <w:sz w:val="21"/>
          <w:szCs w:val="21"/>
        </w:rPr>
      </w:pPr>
      <w:r w:rsidRPr="006221C1">
        <w:rPr>
          <w:rFonts w:ascii="Times New Roman" w:hAnsi="Times New Roman"/>
          <w:sz w:val="21"/>
          <w:szCs w:val="21"/>
        </w:rPr>
        <w:t xml:space="preserve">Team player </w:t>
      </w:r>
      <w:r w:rsidR="008036D0" w:rsidRPr="006221C1">
        <w:rPr>
          <w:rFonts w:ascii="Times New Roman" w:hAnsi="Times New Roman"/>
          <w:sz w:val="21"/>
          <w:szCs w:val="21"/>
        </w:rPr>
        <w:t>and works independently in high pressure, hectic and competitive environment for charter, aircraft management and aviation sales</w:t>
      </w:r>
    </w:p>
    <w:p w14:paraId="5E93E0F6" w14:textId="77777777" w:rsidR="001E106D" w:rsidRPr="006221C1" w:rsidRDefault="008036D0" w:rsidP="00A44EE5">
      <w:pPr>
        <w:pStyle w:val="ListParagraph"/>
        <w:numPr>
          <w:ilvl w:val="3"/>
          <w:numId w:val="1"/>
        </w:numPr>
        <w:tabs>
          <w:tab w:val="clear" w:pos="2880"/>
          <w:tab w:val="num" w:pos="1080"/>
        </w:tabs>
        <w:ind w:left="1080"/>
        <w:rPr>
          <w:rFonts w:ascii="Times New Roman" w:hAnsi="Times New Roman"/>
          <w:b/>
          <w:sz w:val="21"/>
          <w:szCs w:val="21"/>
        </w:rPr>
      </w:pPr>
      <w:r w:rsidRPr="006221C1">
        <w:rPr>
          <w:rFonts w:ascii="Times New Roman" w:hAnsi="Times New Roman"/>
          <w:sz w:val="21"/>
          <w:szCs w:val="21"/>
        </w:rPr>
        <w:t>24/7 full service retail charter quotes</w:t>
      </w:r>
      <w:r w:rsidR="0034728B" w:rsidRPr="006221C1">
        <w:rPr>
          <w:rFonts w:ascii="Times New Roman" w:hAnsi="Times New Roman"/>
          <w:sz w:val="21"/>
          <w:szCs w:val="21"/>
        </w:rPr>
        <w:t xml:space="preserve"> on all aircrafts</w:t>
      </w:r>
      <w:r w:rsidRPr="006221C1">
        <w:rPr>
          <w:rFonts w:ascii="Times New Roman" w:hAnsi="Times New Roman"/>
          <w:sz w:val="21"/>
          <w:szCs w:val="21"/>
        </w:rPr>
        <w:t xml:space="preserve">, </w:t>
      </w:r>
      <w:r w:rsidR="001E106D" w:rsidRPr="006221C1">
        <w:rPr>
          <w:rFonts w:ascii="Times New Roman" w:hAnsi="Times New Roman"/>
          <w:sz w:val="21"/>
          <w:szCs w:val="21"/>
        </w:rPr>
        <w:t>booking trips/securing payment, arranging customer/crew catering, concierge and transportation needs, and active customer flight following</w:t>
      </w:r>
      <w:r w:rsidRPr="006221C1">
        <w:rPr>
          <w:rFonts w:ascii="Times New Roman" w:hAnsi="Times New Roman"/>
          <w:sz w:val="21"/>
          <w:szCs w:val="21"/>
        </w:rPr>
        <w:t xml:space="preserve"> from wheels up to whee</w:t>
      </w:r>
      <w:r w:rsidR="0034728B" w:rsidRPr="006221C1">
        <w:rPr>
          <w:rFonts w:ascii="Times New Roman" w:hAnsi="Times New Roman"/>
          <w:sz w:val="21"/>
          <w:szCs w:val="21"/>
        </w:rPr>
        <w:t>ls down</w:t>
      </w:r>
    </w:p>
    <w:p w14:paraId="6A2A3879" w14:textId="77777777" w:rsidR="008036D0" w:rsidRPr="006221C1" w:rsidRDefault="008036D0" w:rsidP="00A44EE5">
      <w:pPr>
        <w:pStyle w:val="ListParagraph"/>
        <w:numPr>
          <w:ilvl w:val="3"/>
          <w:numId w:val="1"/>
        </w:numPr>
        <w:tabs>
          <w:tab w:val="clear" w:pos="2880"/>
          <w:tab w:val="num" w:pos="1080"/>
        </w:tabs>
        <w:spacing w:line="240" w:lineRule="auto"/>
        <w:ind w:left="1080"/>
        <w:rPr>
          <w:rFonts w:ascii="Times New Roman" w:hAnsi="Times New Roman"/>
          <w:sz w:val="21"/>
          <w:szCs w:val="21"/>
        </w:rPr>
      </w:pPr>
      <w:r w:rsidRPr="006221C1">
        <w:rPr>
          <w:rFonts w:ascii="Times New Roman" w:hAnsi="Times New Roman"/>
          <w:sz w:val="21"/>
          <w:szCs w:val="21"/>
        </w:rPr>
        <w:t>Existing clientele include:  Royal Family members, A-List celebrities, athletes, music and other business moguls.</w:t>
      </w:r>
    </w:p>
    <w:p w14:paraId="70C56481" w14:textId="36F7EFB2" w:rsidR="00645FF8" w:rsidRPr="006221C1" w:rsidRDefault="00F956C1" w:rsidP="00A44EE5">
      <w:pPr>
        <w:pStyle w:val="ListParagraph"/>
        <w:numPr>
          <w:ilvl w:val="3"/>
          <w:numId w:val="1"/>
        </w:numPr>
        <w:tabs>
          <w:tab w:val="clear" w:pos="2880"/>
          <w:tab w:val="num" w:pos="1080"/>
        </w:tabs>
        <w:spacing w:line="240" w:lineRule="auto"/>
        <w:ind w:left="1080"/>
        <w:rPr>
          <w:rFonts w:ascii="Times New Roman" w:hAnsi="Times New Roman"/>
          <w:sz w:val="21"/>
          <w:szCs w:val="21"/>
        </w:rPr>
      </w:pPr>
      <w:r w:rsidRPr="006221C1">
        <w:rPr>
          <w:rFonts w:ascii="Times New Roman" w:hAnsi="Times New Roman"/>
          <w:sz w:val="21"/>
          <w:szCs w:val="21"/>
        </w:rPr>
        <w:t>Extreme focus to details with e</w:t>
      </w:r>
      <w:r w:rsidR="00645FF8" w:rsidRPr="006221C1">
        <w:rPr>
          <w:rFonts w:ascii="Times New Roman" w:hAnsi="Times New Roman"/>
          <w:sz w:val="21"/>
          <w:szCs w:val="21"/>
        </w:rPr>
        <w:t>xcellent</w:t>
      </w:r>
      <w:r w:rsidRPr="006221C1">
        <w:rPr>
          <w:rFonts w:ascii="Times New Roman" w:hAnsi="Times New Roman"/>
          <w:sz w:val="21"/>
          <w:szCs w:val="21"/>
        </w:rPr>
        <w:t xml:space="preserve"> customer service, </w:t>
      </w:r>
      <w:r w:rsidR="00645FF8" w:rsidRPr="006221C1">
        <w:rPr>
          <w:rFonts w:ascii="Times New Roman" w:hAnsi="Times New Roman"/>
          <w:sz w:val="21"/>
          <w:szCs w:val="21"/>
        </w:rPr>
        <w:t>negotiation skills, highly organized and personable with excellent verbal and written communication</w:t>
      </w:r>
      <w:r w:rsidR="000933E6" w:rsidRPr="006221C1">
        <w:rPr>
          <w:rFonts w:ascii="Times New Roman" w:hAnsi="Times New Roman"/>
          <w:sz w:val="21"/>
          <w:szCs w:val="21"/>
        </w:rPr>
        <w:t xml:space="preserve"> to customers and aircraft owners</w:t>
      </w:r>
    </w:p>
    <w:p w14:paraId="5FAD8DF1" w14:textId="267A255C" w:rsidR="00645FF8" w:rsidRPr="006221C1" w:rsidRDefault="00645FF8" w:rsidP="00A44EE5">
      <w:pPr>
        <w:pStyle w:val="ListParagraph"/>
        <w:numPr>
          <w:ilvl w:val="3"/>
          <w:numId w:val="1"/>
        </w:numPr>
        <w:tabs>
          <w:tab w:val="clear" w:pos="2880"/>
          <w:tab w:val="num" w:pos="1080"/>
        </w:tabs>
        <w:spacing w:line="240" w:lineRule="auto"/>
        <w:ind w:left="1080"/>
        <w:rPr>
          <w:rFonts w:ascii="Times New Roman" w:hAnsi="Times New Roman"/>
          <w:sz w:val="21"/>
          <w:szCs w:val="21"/>
        </w:rPr>
      </w:pPr>
      <w:r w:rsidRPr="006221C1">
        <w:rPr>
          <w:rFonts w:ascii="Times New Roman" w:hAnsi="Times New Roman"/>
          <w:sz w:val="21"/>
          <w:szCs w:val="21"/>
        </w:rPr>
        <w:t xml:space="preserve">Knowledge of world geography and working multiple world time zones, </w:t>
      </w:r>
      <w:r w:rsidR="000933E6" w:rsidRPr="006221C1">
        <w:rPr>
          <w:rFonts w:ascii="Times New Roman" w:hAnsi="Times New Roman"/>
          <w:sz w:val="21"/>
          <w:szCs w:val="21"/>
        </w:rPr>
        <w:t xml:space="preserve">FBOs </w:t>
      </w:r>
      <w:r w:rsidRPr="006221C1">
        <w:rPr>
          <w:rFonts w:ascii="Times New Roman" w:hAnsi="Times New Roman"/>
          <w:sz w:val="21"/>
          <w:szCs w:val="21"/>
        </w:rPr>
        <w:t>and business aircrafts</w:t>
      </w:r>
    </w:p>
    <w:p w14:paraId="202B31BE" w14:textId="77777777" w:rsidR="0034728B" w:rsidRPr="006221C1" w:rsidRDefault="0034728B" w:rsidP="00A44EE5">
      <w:pPr>
        <w:pStyle w:val="ListParagraph"/>
        <w:numPr>
          <w:ilvl w:val="3"/>
          <w:numId w:val="1"/>
        </w:numPr>
        <w:tabs>
          <w:tab w:val="clear" w:pos="2880"/>
          <w:tab w:val="num" w:pos="1080"/>
        </w:tabs>
        <w:spacing w:line="240" w:lineRule="auto"/>
        <w:ind w:left="1080"/>
        <w:rPr>
          <w:rFonts w:ascii="Times New Roman" w:hAnsi="Times New Roman"/>
          <w:sz w:val="21"/>
          <w:szCs w:val="21"/>
        </w:rPr>
      </w:pPr>
      <w:r w:rsidRPr="006221C1">
        <w:rPr>
          <w:rFonts w:ascii="Times New Roman" w:hAnsi="Times New Roman"/>
          <w:sz w:val="21"/>
          <w:szCs w:val="21"/>
        </w:rPr>
        <w:t>Responsible for recruiting, screening and hiring new sales representatives for new Chicago, IL and London, UK offices</w:t>
      </w:r>
    </w:p>
    <w:p w14:paraId="341FFBAC" w14:textId="77777777" w:rsidR="0034728B" w:rsidRPr="006221C1" w:rsidRDefault="0034728B" w:rsidP="00A44EE5">
      <w:pPr>
        <w:pStyle w:val="ListParagraph"/>
        <w:numPr>
          <w:ilvl w:val="3"/>
          <w:numId w:val="1"/>
        </w:numPr>
        <w:tabs>
          <w:tab w:val="clear" w:pos="2880"/>
          <w:tab w:val="num" w:pos="1080"/>
        </w:tabs>
        <w:ind w:left="1080"/>
        <w:rPr>
          <w:rFonts w:ascii="Times New Roman" w:hAnsi="Times New Roman"/>
          <w:b/>
          <w:sz w:val="21"/>
          <w:szCs w:val="21"/>
        </w:rPr>
      </w:pPr>
      <w:r w:rsidRPr="006221C1">
        <w:rPr>
          <w:rFonts w:ascii="Times New Roman" w:hAnsi="Times New Roman"/>
          <w:sz w:val="21"/>
          <w:szCs w:val="21"/>
        </w:rPr>
        <w:t>Client management and managing travel partnerships, as well as generate new leads</w:t>
      </w:r>
    </w:p>
    <w:p w14:paraId="4A06D16C" w14:textId="77777777" w:rsidR="0034728B" w:rsidRPr="006221C1" w:rsidRDefault="0034728B" w:rsidP="00A44EE5">
      <w:pPr>
        <w:pStyle w:val="ListParagraph"/>
        <w:numPr>
          <w:ilvl w:val="3"/>
          <w:numId w:val="1"/>
        </w:numPr>
        <w:tabs>
          <w:tab w:val="clear" w:pos="2880"/>
          <w:tab w:val="num" w:pos="1080"/>
        </w:tabs>
        <w:ind w:left="1080"/>
        <w:rPr>
          <w:rFonts w:ascii="Times New Roman" w:hAnsi="Times New Roman"/>
          <w:b/>
          <w:sz w:val="21"/>
          <w:szCs w:val="21"/>
        </w:rPr>
      </w:pPr>
      <w:r w:rsidRPr="006221C1">
        <w:rPr>
          <w:rFonts w:ascii="Times New Roman" w:hAnsi="Times New Roman"/>
          <w:sz w:val="21"/>
          <w:szCs w:val="21"/>
        </w:rPr>
        <w:t>Heavy telephone and face to face contacts, strategic exclusive travel partnerships and media/press releases</w:t>
      </w:r>
    </w:p>
    <w:p w14:paraId="029CF135" w14:textId="77777777" w:rsidR="0034728B" w:rsidRPr="006221C1" w:rsidRDefault="0034728B" w:rsidP="00A44EE5">
      <w:pPr>
        <w:pStyle w:val="ListParagraph"/>
        <w:numPr>
          <w:ilvl w:val="3"/>
          <w:numId w:val="1"/>
        </w:numPr>
        <w:tabs>
          <w:tab w:val="clear" w:pos="2880"/>
          <w:tab w:val="num" w:pos="1080"/>
        </w:tabs>
        <w:ind w:left="1080"/>
        <w:rPr>
          <w:rFonts w:ascii="Times New Roman" w:hAnsi="Times New Roman"/>
          <w:b/>
          <w:sz w:val="21"/>
          <w:szCs w:val="21"/>
        </w:rPr>
      </w:pPr>
      <w:r w:rsidRPr="006221C1">
        <w:rPr>
          <w:rFonts w:ascii="Times New Roman" w:hAnsi="Times New Roman"/>
          <w:sz w:val="21"/>
          <w:szCs w:val="21"/>
        </w:rPr>
        <w:t>Provide weekly office conference calls and on-going sales training</w:t>
      </w:r>
    </w:p>
    <w:p w14:paraId="62C59BCB" w14:textId="1A524825" w:rsidR="00026885" w:rsidRPr="006221C1" w:rsidRDefault="003538AE" w:rsidP="00986F0A">
      <w:pPr>
        <w:pStyle w:val="ListParagraph"/>
        <w:numPr>
          <w:ilvl w:val="3"/>
          <w:numId w:val="1"/>
        </w:numPr>
        <w:tabs>
          <w:tab w:val="clear" w:pos="2880"/>
          <w:tab w:val="num" w:pos="1080"/>
        </w:tabs>
        <w:spacing w:line="240" w:lineRule="auto"/>
        <w:ind w:left="1080"/>
        <w:rPr>
          <w:rFonts w:ascii="Times New Roman" w:hAnsi="Times New Roman"/>
          <w:sz w:val="21"/>
          <w:szCs w:val="21"/>
        </w:rPr>
      </w:pPr>
      <w:r w:rsidRPr="006221C1">
        <w:rPr>
          <w:rFonts w:ascii="Times New Roman" w:hAnsi="Times New Roman"/>
          <w:sz w:val="21"/>
          <w:szCs w:val="21"/>
        </w:rPr>
        <w:t>Marketing and public relation</w:t>
      </w:r>
      <w:r w:rsidR="000E2B06" w:rsidRPr="006221C1">
        <w:rPr>
          <w:rFonts w:ascii="Times New Roman" w:hAnsi="Times New Roman"/>
          <w:sz w:val="21"/>
          <w:szCs w:val="21"/>
        </w:rPr>
        <w:t xml:space="preserve">s including distribution of </w:t>
      </w:r>
      <w:r w:rsidRPr="006221C1">
        <w:rPr>
          <w:rFonts w:ascii="Times New Roman" w:hAnsi="Times New Roman"/>
          <w:sz w:val="21"/>
          <w:szCs w:val="21"/>
        </w:rPr>
        <w:t>national press releases announcemen</w:t>
      </w:r>
      <w:r w:rsidR="0086128D" w:rsidRPr="006221C1">
        <w:rPr>
          <w:rFonts w:ascii="Times New Roman" w:hAnsi="Times New Roman"/>
          <w:sz w:val="21"/>
          <w:szCs w:val="21"/>
        </w:rPr>
        <w:t xml:space="preserve">ts, </w:t>
      </w:r>
      <w:r w:rsidR="000E2B06" w:rsidRPr="006221C1">
        <w:rPr>
          <w:rFonts w:ascii="Times New Roman" w:hAnsi="Times New Roman"/>
          <w:sz w:val="21"/>
          <w:szCs w:val="21"/>
        </w:rPr>
        <w:t>marketing initiatives and event planning</w:t>
      </w:r>
    </w:p>
    <w:p w14:paraId="51F6A285" w14:textId="77777777" w:rsidR="00440E4C" w:rsidRPr="00E03839" w:rsidRDefault="004D3B17" w:rsidP="0005182E">
      <w:pPr>
        <w:tabs>
          <w:tab w:val="left" w:pos="8640"/>
          <w:tab w:val="right" w:pos="9630"/>
          <w:tab w:val="left" w:pos="9720"/>
          <w:tab w:val="left" w:pos="9900"/>
          <w:tab w:val="left" w:pos="10260"/>
          <w:tab w:val="left" w:pos="10440"/>
        </w:tabs>
        <w:spacing w:line="340" w:lineRule="exact"/>
        <w:rPr>
          <w:sz w:val="21"/>
          <w:szCs w:val="21"/>
        </w:rPr>
      </w:pPr>
      <w:r w:rsidRPr="0063505E">
        <w:rPr>
          <w:b/>
          <w:sz w:val="21"/>
          <w:szCs w:val="21"/>
        </w:rPr>
        <w:t>PLUS 1 MUSIC GROUP</w:t>
      </w:r>
      <w:r w:rsidR="00440E4C" w:rsidRPr="00E03839">
        <w:rPr>
          <w:sz w:val="21"/>
          <w:szCs w:val="21"/>
        </w:rPr>
        <w:t xml:space="preserve"> </w:t>
      </w:r>
      <w:r w:rsidRPr="00E03839">
        <w:rPr>
          <w:sz w:val="21"/>
          <w:szCs w:val="21"/>
        </w:rPr>
        <w:t xml:space="preserve">(Parent company Hill Ventures, Inc)                                                       </w:t>
      </w:r>
      <w:r w:rsidR="0087334A" w:rsidRPr="00E03839">
        <w:rPr>
          <w:sz w:val="21"/>
          <w:szCs w:val="21"/>
        </w:rPr>
        <w:t xml:space="preserve">September </w:t>
      </w:r>
      <w:r w:rsidRPr="00E03839">
        <w:rPr>
          <w:sz w:val="21"/>
          <w:szCs w:val="21"/>
        </w:rPr>
        <w:t xml:space="preserve">1999 – July </w:t>
      </w:r>
      <w:r w:rsidR="00440E4C" w:rsidRPr="00E03839">
        <w:rPr>
          <w:sz w:val="21"/>
          <w:szCs w:val="21"/>
        </w:rPr>
        <w:t>2010</w:t>
      </w:r>
    </w:p>
    <w:p w14:paraId="7DC5B81B" w14:textId="77777777" w:rsidR="00316443" w:rsidRPr="00316443" w:rsidRDefault="00316443" w:rsidP="00316443">
      <w:pPr>
        <w:rPr>
          <w:i/>
          <w:sz w:val="21"/>
          <w:szCs w:val="21"/>
        </w:rPr>
      </w:pPr>
      <w:r w:rsidRPr="00932BB4">
        <w:rPr>
          <w:i/>
          <w:sz w:val="21"/>
          <w:szCs w:val="21"/>
        </w:rPr>
        <w:t>Independent music label form by Tamia Hill, four-time Grammy nominee and Grant Hill’s wife</w:t>
      </w:r>
    </w:p>
    <w:p w14:paraId="2534E450" w14:textId="77777777" w:rsidR="009878FE" w:rsidRDefault="00440E4C" w:rsidP="00557291">
      <w:pPr>
        <w:pStyle w:val="Heading6"/>
      </w:pPr>
      <w:r w:rsidRPr="00E03839">
        <w:t>Execut</w:t>
      </w:r>
      <w:r w:rsidR="001B2CB9">
        <w:t xml:space="preserve">ive Assistant/Personal </w:t>
      </w:r>
      <w:r w:rsidR="00D3694A">
        <w:t>Assistant</w:t>
      </w:r>
      <w:r w:rsidR="00D3694A" w:rsidRPr="00E03839">
        <w:t xml:space="preserve"> </w:t>
      </w:r>
      <w:r w:rsidR="00D3694A">
        <w:t>to</w:t>
      </w:r>
      <w:r w:rsidR="00A31C2A">
        <w:t xml:space="preserve"> CEO</w:t>
      </w:r>
    </w:p>
    <w:p w14:paraId="79279851" w14:textId="053C1C70" w:rsidR="00AD713A" w:rsidRPr="003D0B48" w:rsidRDefault="00680710" w:rsidP="00AD713A">
      <w:pPr>
        <w:numPr>
          <w:ilvl w:val="0"/>
          <w:numId w:val="6"/>
        </w:numPr>
        <w:rPr>
          <w:sz w:val="21"/>
          <w:szCs w:val="21"/>
        </w:rPr>
      </w:pPr>
      <w:r w:rsidRPr="003D0B48">
        <w:rPr>
          <w:sz w:val="21"/>
          <w:szCs w:val="21"/>
        </w:rPr>
        <w:t>Part of the managem</w:t>
      </w:r>
      <w:r w:rsidR="0004647C" w:rsidRPr="003D0B48">
        <w:rPr>
          <w:sz w:val="21"/>
          <w:szCs w:val="21"/>
        </w:rPr>
        <w:t>ent team overseeing full-band, b</w:t>
      </w:r>
      <w:r w:rsidRPr="003D0B48">
        <w:rPr>
          <w:sz w:val="21"/>
          <w:szCs w:val="21"/>
        </w:rPr>
        <w:t>ackground vocals and dancers for tour travel</w:t>
      </w:r>
    </w:p>
    <w:p w14:paraId="7F0B51A9" w14:textId="6E1BB233" w:rsidR="00AD713A" w:rsidRPr="003D0B48" w:rsidRDefault="00AD713A" w:rsidP="00AD713A">
      <w:pPr>
        <w:numPr>
          <w:ilvl w:val="0"/>
          <w:numId w:val="6"/>
        </w:numPr>
        <w:rPr>
          <w:sz w:val="21"/>
          <w:szCs w:val="21"/>
        </w:rPr>
      </w:pPr>
      <w:r w:rsidRPr="003D0B48">
        <w:rPr>
          <w:sz w:val="21"/>
          <w:szCs w:val="21"/>
        </w:rPr>
        <w:t>Act as first point of contact for all requests regarding performances, in-person TV and radio interviews, promotions, meet and greets, and photo/video shoots. Booking all Wardrobe Stylists, Hair and Make up Stylists and Musicians.</w:t>
      </w:r>
    </w:p>
    <w:p w14:paraId="7048B282" w14:textId="77777777" w:rsidR="00AD713A" w:rsidRPr="003D0B48" w:rsidRDefault="00AD713A" w:rsidP="00AD713A">
      <w:pPr>
        <w:numPr>
          <w:ilvl w:val="0"/>
          <w:numId w:val="6"/>
        </w:numPr>
        <w:rPr>
          <w:sz w:val="21"/>
          <w:szCs w:val="21"/>
        </w:rPr>
      </w:pPr>
      <w:r w:rsidRPr="003D0B48">
        <w:rPr>
          <w:sz w:val="21"/>
          <w:szCs w:val="21"/>
        </w:rPr>
        <w:t>Performances/Photo shoots/Interviews include:</w:t>
      </w:r>
    </w:p>
    <w:p w14:paraId="6898D680" w14:textId="39906989" w:rsidR="0004647C" w:rsidRPr="003D0B48" w:rsidRDefault="0004647C" w:rsidP="0004647C">
      <w:pPr>
        <w:autoSpaceDE w:val="0"/>
        <w:autoSpaceDN w:val="0"/>
        <w:adjustRightInd w:val="0"/>
        <w:ind w:left="720"/>
        <w:rPr>
          <w:i/>
          <w:iCs/>
          <w:sz w:val="21"/>
          <w:szCs w:val="21"/>
        </w:rPr>
      </w:pPr>
      <w:r w:rsidRPr="003D0B48">
        <w:rPr>
          <w:i/>
          <w:iCs/>
          <w:sz w:val="21"/>
          <w:szCs w:val="21"/>
        </w:rPr>
        <w:t xml:space="preserve">Verizon Ladies First Tour, </w:t>
      </w:r>
      <w:r w:rsidRPr="003D0B48">
        <w:rPr>
          <w:sz w:val="21"/>
          <w:szCs w:val="21"/>
        </w:rPr>
        <w:t>City of Johannesburg, South Africa September</w:t>
      </w:r>
      <w:r w:rsidRPr="003D0B48">
        <w:rPr>
          <w:i/>
          <w:iCs/>
          <w:sz w:val="21"/>
          <w:szCs w:val="21"/>
        </w:rPr>
        <w:t xml:space="preserve"> </w:t>
      </w:r>
      <w:r w:rsidRPr="003D0B48">
        <w:rPr>
          <w:sz w:val="21"/>
          <w:szCs w:val="21"/>
        </w:rPr>
        <w:t xml:space="preserve">2008, </w:t>
      </w:r>
      <w:r w:rsidRPr="003D0B48">
        <w:rPr>
          <w:i/>
          <w:iCs/>
          <w:sz w:val="21"/>
          <w:szCs w:val="21"/>
        </w:rPr>
        <w:t>Soul Train Awards 2009</w:t>
      </w:r>
      <w:r w:rsidR="00AD713A" w:rsidRPr="003D0B48">
        <w:rPr>
          <w:i/>
          <w:iCs/>
          <w:sz w:val="21"/>
          <w:szCs w:val="21"/>
        </w:rPr>
        <w:t>, July 4th Orlando</w:t>
      </w:r>
      <w:r w:rsidRPr="003D0B48">
        <w:rPr>
          <w:i/>
          <w:iCs/>
          <w:sz w:val="21"/>
          <w:szCs w:val="21"/>
        </w:rPr>
        <w:t xml:space="preserve"> </w:t>
      </w:r>
      <w:r w:rsidR="00AD713A" w:rsidRPr="003D0B48">
        <w:rPr>
          <w:i/>
          <w:iCs/>
          <w:sz w:val="21"/>
          <w:szCs w:val="21"/>
        </w:rPr>
        <w:t xml:space="preserve">performance w/ India </w:t>
      </w:r>
      <w:proofErr w:type="spellStart"/>
      <w:r w:rsidR="00AD713A" w:rsidRPr="003D0B48">
        <w:rPr>
          <w:i/>
          <w:iCs/>
          <w:sz w:val="21"/>
          <w:szCs w:val="21"/>
        </w:rPr>
        <w:t>Arie</w:t>
      </w:r>
      <w:proofErr w:type="spellEnd"/>
      <w:r w:rsidR="00AD713A" w:rsidRPr="003D0B48">
        <w:rPr>
          <w:i/>
          <w:iCs/>
          <w:sz w:val="21"/>
          <w:szCs w:val="21"/>
        </w:rPr>
        <w:t>, Phoenix Suns Charity performance-March 2009, NBA All-Star Weekend 2009-</w:t>
      </w:r>
      <w:r w:rsidR="00AD713A" w:rsidRPr="003D0B48">
        <w:rPr>
          <w:sz w:val="21"/>
          <w:szCs w:val="21"/>
        </w:rPr>
        <w:t>Canadian National Anthem performance</w:t>
      </w:r>
      <w:r w:rsidR="00AD713A" w:rsidRPr="003D0B48">
        <w:rPr>
          <w:i/>
          <w:iCs/>
          <w:sz w:val="21"/>
          <w:szCs w:val="21"/>
        </w:rPr>
        <w:t xml:space="preserve">, </w:t>
      </w:r>
      <w:r w:rsidRPr="003D0B48">
        <w:rPr>
          <w:i/>
          <w:iCs/>
          <w:sz w:val="21"/>
          <w:szCs w:val="21"/>
        </w:rPr>
        <w:t xml:space="preserve">Russell Simmons Hampton </w:t>
      </w:r>
      <w:r w:rsidR="00AD713A" w:rsidRPr="003D0B48">
        <w:rPr>
          <w:i/>
          <w:iCs/>
          <w:sz w:val="21"/>
          <w:szCs w:val="21"/>
        </w:rPr>
        <w:t xml:space="preserve">Arts Alive 2008, </w:t>
      </w:r>
    </w:p>
    <w:p w14:paraId="4A69EA3B" w14:textId="0F58B9F4" w:rsidR="00AD713A" w:rsidRPr="003D0B48" w:rsidRDefault="0004647C" w:rsidP="0004647C">
      <w:pPr>
        <w:autoSpaceDE w:val="0"/>
        <w:autoSpaceDN w:val="0"/>
        <w:adjustRightInd w:val="0"/>
        <w:ind w:left="720"/>
        <w:rPr>
          <w:sz w:val="21"/>
          <w:szCs w:val="21"/>
        </w:rPr>
      </w:pPr>
      <w:r w:rsidRPr="003D0B48">
        <w:rPr>
          <w:sz w:val="21"/>
          <w:szCs w:val="21"/>
        </w:rPr>
        <w:t xml:space="preserve">Washington </w:t>
      </w:r>
      <w:r w:rsidR="00AD713A" w:rsidRPr="003D0B48">
        <w:rPr>
          <w:sz w:val="21"/>
          <w:szCs w:val="21"/>
        </w:rPr>
        <w:t xml:space="preserve">DC audio/video LIVE album recording, </w:t>
      </w:r>
      <w:proofErr w:type="gramStart"/>
      <w:r w:rsidR="00AD713A" w:rsidRPr="003D0B48">
        <w:rPr>
          <w:sz w:val="21"/>
          <w:szCs w:val="21"/>
        </w:rPr>
        <w:t>Major</w:t>
      </w:r>
      <w:proofErr w:type="gramEnd"/>
      <w:r w:rsidR="00AD713A" w:rsidRPr="003D0B48">
        <w:rPr>
          <w:sz w:val="21"/>
          <w:szCs w:val="21"/>
        </w:rPr>
        <w:t xml:space="preserve"> city club tour</w:t>
      </w:r>
      <w:r w:rsidRPr="003D0B48">
        <w:rPr>
          <w:sz w:val="21"/>
          <w:szCs w:val="21"/>
        </w:rPr>
        <w:t xml:space="preserve"> (NYC, New Orleans, Dallas, Houston, LA, </w:t>
      </w:r>
      <w:proofErr w:type="spellStart"/>
      <w:r w:rsidRPr="003D0B48">
        <w:rPr>
          <w:sz w:val="21"/>
          <w:szCs w:val="21"/>
        </w:rPr>
        <w:t>etc</w:t>
      </w:r>
      <w:proofErr w:type="spellEnd"/>
      <w:r w:rsidRPr="003D0B48">
        <w:rPr>
          <w:sz w:val="21"/>
          <w:szCs w:val="21"/>
        </w:rPr>
        <w:t>)</w:t>
      </w:r>
    </w:p>
    <w:p w14:paraId="5C4BAB54" w14:textId="77777777" w:rsidR="00AD713A" w:rsidRPr="003D0B48" w:rsidRDefault="00AD713A" w:rsidP="00AD713A">
      <w:pPr>
        <w:numPr>
          <w:ilvl w:val="0"/>
          <w:numId w:val="7"/>
        </w:numPr>
        <w:autoSpaceDE w:val="0"/>
        <w:autoSpaceDN w:val="0"/>
        <w:adjustRightInd w:val="0"/>
        <w:rPr>
          <w:i/>
          <w:iCs/>
          <w:sz w:val="21"/>
          <w:szCs w:val="21"/>
        </w:rPr>
      </w:pPr>
      <w:r w:rsidRPr="003D0B48">
        <w:rPr>
          <w:i/>
          <w:iCs/>
          <w:sz w:val="21"/>
          <w:szCs w:val="21"/>
        </w:rPr>
        <w:t>McDonald’s World Children’s Day, Rush Philanthropic-Russell Simmons Art For Life, Oprah Winfrey Show,</w:t>
      </w:r>
    </w:p>
    <w:p w14:paraId="5DF8A3CF" w14:textId="77777777" w:rsidR="00AD713A" w:rsidRPr="003D0B48" w:rsidRDefault="00AD713A" w:rsidP="00AD713A">
      <w:pPr>
        <w:autoSpaceDE w:val="0"/>
        <w:autoSpaceDN w:val="0"/>
        <w:adjustRightInd w:val="0"/>
        <w:ind w:firstLine="720"/>
        <w:rPr>
          <w:i/>
          <w:iCs/>
          <w:sz w:val="21"/>
          <w:szCs w:val="21"/>
        </w:rPr>
      </w:pPr>
      <w:r w:rsidRPr="003D0B48">
        <w:rPr>
          <w:i/>
          <w:iCs/>
          <w:sz w:val="21"/>
          <w:szCs w:val="21"/>
        </w:rPr>
        <w:t xml:space="preserve">Live with Regis and Kelly, People Magazine, Green Golf Magazine </w:t>
      </w:r>
      <w:r w:rsidRPr="003D0B48">
        <w:rPr>
          <w:sz w:val="21"/>
          <w:szCs w:val="21"/>
        </w:rPr>
        <w:t xml:space="preserve">(Cover), </w:t>
      </w:r>
      <w:r w:rsidRPr="003D0B48">
        <w:rPr>
          <w:i/>
          <w:iCs/>
          <w:sz w:val="21"/>
          <w:szCs w:val="21"/>
        </w:rPr>
        <w:t xml:space="preserve">Homes of Color </w:t>
      </w:r>
      <w:r w:rsidRPr="003D0B48">
        <w:rPr>
          <w:sz w:val="21"/>
          <w:szCs w:val="21"/>
        </w:rPr>
        <w:t xml:space="preserve">(Cover), </w:t>
      </w:r>
      <w:r w:rsidRPr="003D0B48">
        <w:rPr>
          <w:i/>
          <w:iCs/>
          <w:sz w:val="21"/>
          <w:szCs w:val="21"/>
        </w:rPr>
        <w:t>New</w:t>
      </w:r>
    </w:p>
    <w:p w14:paraId="26B1246D" w14:textId="77777777" w:rsidR="00AD713A" w:rsidRPr="003D0B48" w:rsidRDefault="00AD713A" w:rsidP="00AD713A">
      <w:pPr>
        <w:autoSpaceDE w:val="0"/>
        <w:autoSpaceDN w:val="0"/>
        <w:adjustRightInd w:val="0"/>
        <w:ind w:firstLine="720"/>
        <w:rPr>
          <w:i/>
          <w:iCs/>
          <w:sz w:val="21"/>
          <w:szCs w:val="21"/>
        </w:rPr>
      </w:pPr>
      <w:r w:rsidRPr="003D0B48">
        <w:rPr>
          <w:i/>
          <w:iCs/>
          <w:sz w:val="21"/>
          <w:szCs w:val="21"/>
        </w:rPr>
        <w:t>York Times, Sport Illustrated, ESPN Sport Center, ESPN Magazine, USA Today, Arizona Republic, Orlando</w:t>
      </w:r>
    </w:p>
    <w:p w14:paraId="74CF3679" w14:textId="77777777" w:rsidR="00AD713A" w:rsidRPr="003D0B48" w:rsidRDefault="00AD713A" w:rsidP="00AD713A">
      <w:pPr>
        <w:autoSpaceDE w:val="0"/>
        <w:autoSpaceDN w:val="0"/>
        <w:adjustRightInd w:val="0"/>
        <w:ind w:firstLine="720"/>
        <w:rPr>
          <w:i/>
          <w:iCs/>
          <w:sz w:val="21"/>
          <w:szCs w:val="21"/>
        </w:rPr>
      </w:pPr>
      <w:r w:rsidRPr="003D0B48">
        <w:rPr>
          <w:i/>
          <w:iCs/>
          <w:sz w:val="21"/>
          <w:szCs w:val="21"/>
        </w:rPr>
        <w:t xml:space="preserve">Style, Orlando Sentinel-Christmas Day special, </w:t>
      </w:r>
      <w:r w:rsidRPr="003D0B48">
        <w:rPr>
          <w:sz w:val="21"/>
          <w:szCs w:val="21"/>
        </w:rPr>
        <w:t>H</w:t>
      </w:r>
      <w:r w:rsidRPr="003D0B48">
        <w:rPr>
          <w:i/>
          <w:iCs/>
          <w:sz w:val="21"/>
          <w:szCs w:val="21"/>
        </w:rPr>
        <w:t xml:space="preserve">eart &amp; Soul </w:t>
      </w:r>
      <w:r w:rsidRPr="003D0B48">
        <w:rPr>
          <w:sz w:val="21"/>
          <w:szCs w:val="21"/>
        </w:rPr>
        <w:t xml:space="preserve">(Cover), </w:t>
      </w:r>
      <w:r w:rsidRPr="003D0B48">
        <w:rPr>
          <w:i/>
          <w:iCs/>
          <w:sz w:val="21"/>
          <w:szCs w:val="21"/>
        </w:rPr>
        <w:t xml:space="preserve">Today’s Child </w:t>
      </w:r>
      <w:r w:rsidRPr="003D0B48">
        <w:rPr>
          <w:sz w:val="21"/>
          <w:szCs w:val="21"/>
        </w:rPr>
        <w:t xml:space="preserve">(Cover), </w:t>
      </w:r>
      <w:r w:rsidRPr="003D0B48">
        <w:rPr>
          <w:i/>
          <w:iCs/>
          <w:sz w:val="21"/>
          <w:szCs w:val="21"/>
        </w:rPr>
        <w:t>Smooth</w:t>
      </w:r>
    </w:p>
    <w:p w14:paraId="4C69A7BB" w14:textId="77777777" w:rsidR="00AD713A" w:rsidRPr="003D0B48" w:rsidRDefault="00AD713A" w:rsidP="00AD713A">
      <w:pPr>
        <w:autoSpaceDE w:val="0"/>
        <w:autoSpaceDN w:val="0"/>
        <w:adjustRightInd w:val="0"/>
        <w:ind w:firstLine="720"/>
        <w:rPr>
          <w:i/>
          <w:iCs/>
          <w:sz w:val="21"/>
          <w:szCs w:val="21"/>
        </w:rPr>
      </w:pPr>
      <w:r w:rsidRPr="003D0B48">
        <w:rPr>
          <w:sz w:val="21"/>
          <w:szCs w:val="21"/>
        </w:rPr>
        <w:t xml:space="preserve">(Cover), </w:t>
      </w:r>
      <w:r w:rsidRPr="003D0B48">
        <w:rPr>
          <w:i/>
          <w:iCs/>
          <w:sz w:val="21"/>
          <w:szCs w:val="21"/>
        </w:rPr>
        <w:t>Black Enterprise magazine, Essence, Jet, Sister 2 Sister, Players Club magazine, Lush magazine</w:t>
      </w:r>
    </w:p>
    <w:p w14:paraId="0C54A0CE" w14:textId="77777777" w:rsidR="00AD713A" w:rsidRPr="003D0B48" w:rsidRDefault="00AD713A" w:rsidP="00AD713A">
      <w:pPr>
        <w:autoSpaceDE w:val="0"/>
        <w:autoSpaceDN w:val="0"/>
        <w:adjustRightInd w:val="0"/>
        <w:ind w:firstLine="720"/>
        <w:rPr>
          <w:i/>
          <w:iCs/>
          <w:sz w:val="21"/>
          <w:szCs w:val="21"/>
        </w:rPr>
      </w:pPr>
      <w:r w:rsidRPr="003D0B48">
        <w:rPr>
          <w:sz w:val="21"/>
          <w:szCs w:val="21"/>
        </w:rPr>
        <w:t xml:space="preserve">(Canada). Charity Efforts include: </w:t>
      </w:r>
      <w:r w:rsidRPr="003D0B48">
        <w:rPr>
          <w:i/>
          <w:iCs/>
          <w:sz w:val="21"/>
          <w:szCs w:val="21"/>
        </w:rPr>
        <w:t>Hurricane Katrina Relief effort, Habitat For Humanity, Make A Wish</w:t>
      </w:r>
    </w:p>
    <w:p w14:paraId="25A9B995" w14:textId="77777777" w:rsidR="00AD713A" w:rsidRPr="003D0B48" w:rsidRDefault="00AD713A" w:rsidP="00AD713A">
      <w:pPr>
        <w:autoSpaceDE w:val="0"/>
        <w:autoSpaceDN w:val="0"/>
        <w:adjustRightInd w:val="0"/>
        <w:ind w:firstLine="720"/>
        <w:rPr>
          <w:i/>
          <w:iCs/>
          <w:sz w:val="21"/>
          <w:szCs w:val="21"/>
        </w:rPr>
      </w:pPr>
      <w:r w:rsidRPr="003D0B48">
        <w:rPr>
          <w:i/>
          <w:iCs/>
          <w:sz w:val="21"/>
          <w:szCs w:val="21"/>
        </w:rPr>
        <w:t>Foundation</w:t>
      </w:r>
    </w:p>
    <w:p w14:paraId="7B414C30" w14:textId="77777777" w:rsidR="00AD713A" w:rsidRPr="003D0B48" w:rsidRDefault="00AD713A" w:rsidP="00AD713A">
      <w:pPr>
        <w:numPr>
          <w:ilvl w:val="0"/>
          <w:numId w:val="8"/>
        </w:numPr>
        <w:autoSpaceDE w:val="0"/>
        <w:autoSpaceDN w:val="0"/>
        <w:adjustRightInd w:val="0"/>
        <w:rPr>
          <w:i/>
          <w:iCs/>
          <w:sz w:val="21"/>
          <w:szCs w:val="21"/>
        </w:rPr>
      </w:pPr>
      <w:r w:rsidRPr="003D0B48">
        <w:rPr>
          <w:sz w:val="21"/>
          <w:szCs w:val="21"/>
        </w:rPr>
        <w:t>Oversee all aspects of music label practices, including complex scheduling, mechanical royalties, coordinating concert tour</w:t>
      </w:r>
      <w:r w:rsidRPr="003D0B48">
        <w:rPr>
          <w:i/>
          <w:iCs/>
          <w:sz w:val="21"/>
          <w:szCs w:val="21"/>
        </w:rPr>
        <w:t xml:space="preserve"> </w:t>
      </w:r>
      <w:r w:rsidRPr="003D0B48">
        <w:rPr>
          <w:sz w:val="21"/>
          <w:szCs w:val="21"/>
        </w:rPr>
        <w:t>dates and logistics. Liaison between publicists, managers, agents, and producers.</w:t>
      </w:r>
    </w:p>
    <w:p w14:paraId="1314BD15" w14:textId="5C4B0DCE" w:rsidR="00AD713A" w:rsidRPr="003D0B48" w:rsidRDefault="00AD713A" w:rsidP="00AD713A">
      <w:pPr>
        <w:numPr>
          <w:ilvl w:val="0"/>
          <w:numId w:val="8"/>
        </w:numPr>
        <w:autoSpaceDE w:val="0"/>
        <w:autoSpaceDN w:val="0"/>
        <w:adjustRightInd w:val="0"/>
        <w:rPr>
          <w:i/>
          <w:iCs/>
          <w:sz w:val="21"/>
          <w:szCs w:val="21"/>
        </w:rPr>
      </w:pPr>
      <w:r w:rsidRPr="003D0B48">
        <w:rPr>
          <w:sz w:val="21"/>
          <w:szCs w:val="21"/>
        </w:rPr>
        <w:t>Stepped i</w:t>
      </w:r>
      <w:r w:rsidR="00C0754B" w:rsidRPr="003D0B48">
        <w:rPr>
          <w:sz w:val="21"/>
          <w:szCs w:val="21"/>
        </w:rPr>
        <w:t>n as tour manager for</w:t>
      </w:r>
      <w:r w:rsidRPr="003D0B48">
        <w:rPr>
          <w:sz w:val="21"/>
          <w:szCs w:val="21"/>
        </w:rPr>
        <w:t xml:space="preserve"> 6 week </w:t>
      </w:r>
      <w:r w:rsidRPr="003D0B48">
        <w:rPr>
          <w:i/>
          <w:iCs/>
          <w:sz w:val="21"/>
          <w:szCs w:val="21"/>
        </w:rPr>
        <w:t xml:space="preserve">Verizon Ladies First Tour featuring Tamia, Missy Elliott, Alicia Keys and </w:t>
      </w:r>
      <w:proofErr w:type="spellStart"/>
      <w:r w:rsidRPr="003D0B48">
        <w:rPr>
          <w:i/>
          <w:iCs/>
          <w:sz w:val="21"/>
          <w:szCs w:val="21"/>
        </w:rPr>
        <w:t>Beyonce</w:t>
      </w:r>
      <w:proofErr w:type="spellEnd"/>
      <w:r w:rsidRPr="003D0B48">
        <w:rPr>
          <w:i/>
          <w:iCs/>
          <w:sz w:val="21"/>
          <w:szCs w:val="21"/>
        </w:rPr>
        <w:t xml:space="preserve">, </w:t>
      </w:r>
      <w:r w:rsidRPr="003D0B48">
        <w:rPr>
          <w:sz w:val="21"/>
          <w:szCs w:val="21"/>
        </w:rPr>
        <w:t>overseeing 15 people and coordinating travel, budgets, appearances/interviews.</w:t>
      </w:r>
    </w:p>
    <w:p w14:paraId="1DA69AFC" w14:textId="77777777" w:rsidR="00AD713A" w:rsidRPr="003D0B48" w:rsidRDefault="00AD713A" w:rsidP="00AD713A">
      <w:pPr>
        <w:numPr>
          <w:ilvl w:val="0"/>
          <w:numId w:val="8"/>
        </w:numPr>
        <w:autoSpaceDE w:val="0"/>
        <w:autoSpaceDN w:val="0"/>
        <w:adjustRightInd w:val="0"/>
        <w:rPr>
          <w:sz w:val="21"/>
          <w:szCs w:val="21"/>
        </w:rPr>
      </w:pPr>
      <w:r w:rsidRPr="003D0B48">
        <w:rPr>
          <w:sz w:val="21"/>
          <w:szCs w:val="21"/>
        </w:rPr>
        <w:t>C</w:t>
      </w:r>
      <w:r w:rsidR="00CD62D3" w:rsidRPr="003D0B48">
        <w:rPr>
          <w:sz w:val="21"/>
          <w:szCs w:val="21"/>
        </w:rPr>
        <w:t>oordinate all activities for new</w:t>
      </w:r>
      <w:r w:rsidRPr="003D0B48">
        <w:rPr>
          <w:sz w:val="21"/>
          <w:szCs w:val="21"/>
        </w:rPr>
        <w:t xml:space="preserve"> album release, including studio times, equipment needs, finances, travel, and budgets.</w:t>
      </w:r>
    </w:p>
    <w:p w14:paraId="1B946C8C" w14:textId="77777777" w:rsidR="00AD713A" w:rsidRPr="003D0B48" w:rsidRDefault="00AD713A" w:rsidP="00AD713A">
      <w:pPr>
        <w:numPr>
          <w:ilvl w:val="0"/>
          <w:numId w:val="8"/>
        </w:numPr>
        <w:autoSpaceDE w:val="0"/>
        <w:autoSpaceDN w:val="0"/>
        <w:adjustRightInd w:val="0"/>
        <w:rPr>
          <w:sz w:val="21"/>
          <w:szCs w:val="21"/>
        </w:rPr>
      </w:pPr>
      <w:r w:rsidRPr="003D0B48">
        <w:rPr>
          <w:sz w:val="21"/>
          <w:szCs w:val="21"/>
        </w:rPr>
        <w:t>Manage travel logistics for all concert dates and speaking engagements across the country and internationally, managing band activities, distributing per diems and payroll, &amp; coordinating wardrobe</w:t>
      </w:r>
    </w:p>
    <w:p w14:paraId="2814F6C6" w14:textId="77777777" w:rsidR="00AD713A" w:rsidRPr="003D0B48" w:rsidRDefault="00AD713A" w:rsidP="00AD713A">
      <w:pPr>
        <w:numPr>
          <w:ilvl w:val="0"/>
          <w:numId w:val="6"/>
        </w:numPr>
        <w:rPr>
          <w:sz w:val="21"/>
          <w:szCs w:val="21"/>
        </w:rPr>
      </w:pPr>
      <w:r w:rsidRPr="003D0B48">
        <w:rPr>
          <w:sz w:val="21"/>
          <w:szCs w:val="21"/>
        </w:rPr>
        <w:t>Direct creation and upkeep of Official website and other social networking sites for marketing and promotions.</w:t>
      </w:r>
    </w:p>
    <w:p w14:paraId="00C8CBC5" w14:textId="6BE74E30" w:rsidR="006221C1" w:rsidRPr="003D0B48" w:rsidRDefault="00D555BF" w:rsidP="003D0B48">
      <w:pPr>
        <w:tabs>
          <w:tab w:val="left" w:pos="7373"/>
        </w:tabs>
        <w:rPr>
          <w:sz w:val="21"/>
          <w:szCs w:val="21"/>
        </w:rPr>
      </w:pPr>
      <w:r w:rsidRPr="00E03839">
        <w:rPr>
          <w:sz w:val="21"/>
          <w:szCs w:val="21"/>
        </w:rPr>
        <w:tab/>
      </w:r>
    </w:p>
    <w:p w14:paraId="69EBE533" w14:textId="77777777" w:rsidR="00440E4C" w:rsidRDefault="00440E4C" w:rsidP="007B6584">
      <w:pPr>
        <w:spacing w:line="360" w:lineRule="auto"/>
        <w:rPr>
          <w:b/>
          <w:spacing w:val="30"/>
          <w:sz w:val="21"/>
          <w:szCs w:val="21"/>
          <w:u w:val="single"/>
        </w:rPr>
      </w:pPr>
      <w:r w:rsidRPr="00A70657">
        <w:rPr>
          <w:b/>
          <w:spacing w:val="30"/>
          <w:sz w:val="21"/>
          <w:szCs w:val="21"/>
          <w:u w:val="single"/>
        </w:rPr>
        <w:t>EDUCATION</w:t>
      </w:r>
    </w:p>
    <w:p w14:paraId="6E04406E" w14:textId="0E2E99DD" w:rsidR="005E7E46" w:rsidRPr="005E7E46" w:rsidRDefault="005E7E46" w:rsidP="00557291">
      <w:pPr>
        <w:pStyle w:val="Heading6"/>
        <w:rPr>
          <w:rStyle w:val="Emphasis"/>
          <w:iCs/>
        </w:rPr>
      </w:pPr>
      <w:r w:rsidRPr="005E7E46">
        <w:rPr>
          <w:rStyle w:val="Emphasis"/>
          <w:iCs/>
        </w:rPr>
        <w:t>NORTHWESTERN UNIVERSITY, School of Professional Studies, Chicago, IL-Pursuing a certificate in Finance</w:t>
      </w:r>
      <w:r w:rsidR="00C0754B">
        <w:rPr>
          <w:rStyle w:val="Emphasis"/>
          <w:iCs/>
        </w:rPr>
        <w:t xml:space="preserve"> </w:t>
      </w:r>
    </w:p>
    <w:p w14:paraId="19C4C6D2" w14:textId="77777777" w:rsidR="00BD0180" w:rsidRPr="004810B1" w:rsidRDefault="00440E4C" w:rsidP="00A44EE5">
      <w:pPr>
        <w:numPr>
          <w:ilvl w:val="3"/>
          <w:numId w:val="1"/>
        </w:numPr>
        <w:tabs>
          <w:tab w:val="clear" w:pos="2880"/>
          <w:tab w:val="num" w:pos="1080"/>
        </w:tabs>
        <w:ind w:left="1080"/>
        <w:rPr>
          <w:sz w:val="22"/>
          <w:szCs w:val="22"/>
        </w:rPr>
      </w:pPr>
      <w:r w:rsidRPr="004810B1">
        <w:rPr>
          <w:sz w:val="22"/>
          <w:szCs w:val="22"/>
        </w:rPr>
        <w:t>UNIVERSITY OF MASSACHUSETTS, School of Management, Isenberg School of Business, Amherst, MA</w:t>
      </w:r>
    </w:p>
    <w:p w14:paraId="2D0C3258" w14:textId="77777777" w:rsidR="00BD0180" w:rsidRPr="004810B1" w:rsidRDefault="00BD0180" w:rsidP="00A44EE5">
      <w:pPr>
        <w:numPr>
          <w:ilvl w:val="3"/>
          <w:numId w:val="1"/>
        </w:numPr>
        <w:tabs>
          <w:tab w:val="clear" w:pos="2880"/>
          <w:tab w:val="num" w:pos="1080"/>
        </w:tabs>
        <w:ind w:left="1080"/>
        <w:rPr>
          <w:sz w:val="22"/>
          <w:szCs w:val="22"/>
        </w:rPr>
      </w:pPr>
      <w:r w:rsidRPr="004810B1">
        <w:rPr>
          <w:sz w:val="22"/>
          <w:szCs w:val="22"/>
        </w:rPr>
        <w:t>Follett Corporation Scholarship Award recipient</w:t>
      </w:r>
    </w:p>
    <w:p w14:paraId="0D88FC8A" w14:textId="77777777" w:rsidR="00C0754B" w:rsidRPr="004810B1" w:rsidRDefault="00440E4C" w:rsidP="00C0754B">
      <w:pPr>
        <w:numPr>
          <w:ilvl w:val="3"/>
          <w:numId w:val="1"/>
        </w:numPr>
        <w:tabs>
          <w:tab w:val="clear" w:pos="2880"/>
          <w:tab w:val="num" w:pos="1080"/>
        </w:tabs>
        <w:ind w:left="1080"/>
        <w:rPr>
          <w:i/>
          <w:sz w:val="22"/>
          <w:szCs w:val="22"/>
        </w:rPr>
      </w:pPr>
      <w:r w:rsidRPr="004810B1">
        <w:rPr>
          <w:b/>
          <w:i/>
          <w:sz w:val="22"/>
          <w:szCs w:val="22"/>
        </w:rPr>
        <w:t xml:space="preserve">Bachelor of Science, </w:t>
      </w:r>
      <w:r w:rsidR="009878FE" w:rsidRPr="004810B1">
        <w:rPr>
          <w:i/>
          <w:sz w:val="22"/>
          <w:szCs w:val="22"/>
        </w:rPr>
        <w:t>Business Administration</w:t>
      </w:r>
      <w:r w:rsidR="00A70657" w:rsidRPr="004810B1">
        <w:rPr>
          <w:i/>
          <w:sz w:val="22"/>
          <w:szCs w:val="22"/>
        </w:rPr>
        <w:t>, Sport Management</w:t>
      </w:r>
      <w:r w:rsidR="000933E6" w:rsidRPr="004810B1">
        <w:rPr>
          <w:i/>
          <w:sz w:val="22"/>
          <w:szCs w:val="22"/>
        </w:rPr>
        <w:t xml:space="preserve"> </w:t>
      </w:r>
      <w:r w:rsidRPr="004810B1">
        <w:rPr>
          <w:i/>
          <w:sz w:val="22"/>
          <w:szCs w:val="22"/>
        </w:rPr>
        <w:t>1998</w:t>
      </w:r>
    </w:p>
    <w:p w14:paraId="23AF7001" w14:textId="77777777" w:rsidR="003D0B48" w:rsidRDefault="003D0B48" w:rsidP="00C0754B">
      <w:pPr>
        <w:rPr>
          <w:b/>
          <w:sz w:val="21"/>
          <w:u w:val="single"/>
        </w:rPr>
      </w:pPr>
    </w:p>
    <w:p w14:paraId="1C688918" w14:textId="77777777" w:rsidR="003D0B48" w:rsidRDefault="003D0B48" w:rsidP="00C0754B">
      <w:pPr>
        <w:rPr>
          <w:b/>
          <w:sz w:val="21"/>
          <w:u w:val="single"/>
        </w:rPr>
      </w:pPr>
    </w:p>
    <w:p w14:paraId="51DD9EEF" w14:textId="5B4CFB5B" w:rsidR="00A70657" w:rsidRPr="00C0754B" w:rsidRDefault="00A70657" w:rsidP="00C0754B">
      <w:pPr>
        <w:rPr>
          <w:i/>
          <w:sz w:val="21"/>
        </w:rPr>
      </w:pPr>
      <w:r w:rsidRPr="00C0754B">
        <w:rPr>
          <w:b/>
          <w:sz w:val="21"/>
          <w:u w:val="single"/>
        </w:rPr>
        <w:t>PROFESSIONAL AFFILIATIONS</w:t>
      </w:r>
    </w:p>
    <w:p w14:paraId="65F282B5" w14:textId="628B189F" w:rsidR="004810B1" w:rsidRDefault="00A70657" w:rsidP="00730B18">
      <w:pPr>
        <w:ind w:left="720"/>
        <w:rPr>
          <w:rStyle w:val="Emphasis"/>
          <w:i w:val="0"/>
          <w:sz w:val="21"/>
          <w:szCs w:val="21"/>
        </w:rPr>
      </w:pPr>
      <w:r>
        <w:rPr>
          <w:rStyle w:val="Emphasis"/>
          <w:b/>
          <w:sz w:val="21"/>
          <w:szCs w:val="21"/>
        </w:rPr>
        <w:t xml:space="preserve">Celebrity Assistants Association </w:t>
      </w:r>
      <w:r w:rsidR="004564F1">
        <w:rPr>
          <w:rStyle w:val="Emphasis"/>
          <w:b/>
          <w:sz w:val="21"/>
          <w:szCs w:val="21"/>
        </w:rPr>
        <w:t xml:space="preserve">Current </w:t>
      </w:r>
      <w:r w:rsidRPr="00A70657">
        <w:rPr>
          <w:rStyle w:val="Emphasis"/>
          <w:b/>
          <w:sz w:val="21"/>
          <w:szCs w:val="21"/>
        </w:rPr>
        <w:t>Member</w:t>
      </w:r>
      <w:r>
        <w:rPr>
          <w:rStyle w:val="Emphasis"/>
          <w:i w:val="0"/>
          <w:sz w:val="21"/>
          <w:szCs w:val="21"/>
        </w:rPr>
        <w:t xml:space="preserve"> for </w:t>
      </w:r>
      <w:r w:rsidRPr="00A70657">
        <w:rPr>
          <w:rStyle w:val="Emphasis"/>
          <w:i w:val="0"/>
          <w:sz w:val="21"/>
          <w:szCs w:val="21"/>
        </w:rPr>
        <w:t>Los</w:t>
      </w:r>
      <w:r>
        <w:rPr>
          <w:rStyle w:val="Emphasis"/>
          <w:i w:val="0"/>
          <w:sz w:val="21"/>
          <w:szCs w:val="21"/>
        </w:rPr>
        <w:t xml:space="preserve"> </w:t>
      </w:r>
      <w:r w:rsidRPr="00A70657">
        <w:rPr>
          <w:rStyle w:val="Emphasis"/>
          <w:i w:val="0"/>
          <w:sz w:val="21"/>
          <w:szCs w:val="21"/>
        </w:rPr>
        <w:t>An</w:t>
      </w:r>
      <w:r>
        <w:rPr>
          <w:rStyle w:val="Emphasis"/>
          <w:i w:val="0"/>
          <w:sz w:val="21"/>
          <w:szCs w:val="21"/>
        </w:rPr>
        <w:t>geles</w:t>
      </w:r>
      <w:r w:rsidRPr="00A70657">
        <w:rPr>
          <w:rStyle w:val="Emphasis"/>
          <w:i w:val="0"/>
          <w:sz w:val="21"/>
          <w:szCs w:val="21"/>
        </w:rPr>
        <w:t>, New York and</w:t>
      </w:r>
      <w:r>
        <w:rPr>
          <w:rStyle w:val="Emphasis"/>
          <w:i w:val="0"/>
          <w:sz w:val="21"/>
          <w:szCs w:val="21"/>
        </w:rPr>
        <w:t xml:space="preserve"> London,</w:t>
      </w:r>
      <w:r w:rsidR="00632D4C">
        <w:rPr>
          <w:rStyle w:val="Emphasis"/>
          <w:i w:val="0"/>
          <w:sz w:val="21"/>
          <w:szCs w:val="21"/>
        </w:rPr>
        <w:t xml:space="preserve"> UK</w:t>
      </w:r>
      <w:r>
        <w:rPr>
          <w:rStyle w:val="Emphasis"/>
          <w:i w:val="0"/>
          <w:sz w:val="21"/>
          <w:szCs w:val="21"/>
        </w:rPr>
        <w:t>.</w:t>
      </w:r>
    </w:p>
    <w:p w14:paraId="3E2724BF" w14:textId="6D6F5134" w:rsidR="00814382" w:rsidRPr="00A70657" w:rsidRDefault="004810B1" w:rsidP="00730B18">
      <w:pPr>
        <w:ind w:left="720"/>
        <w:rPr>
          <w:rStyle w:val="Emphasis"/>
          <w:i w:val="0"/>
          <w:sz w:val="21"/>
          <w:szCs w:val="21"/>
        </w:rPr>
      </w:pPr>
      <w:r>
        <w:rPr>
          <w:rStyle w:val="Emphasis"/>
          <w:b/>
          <w:sz w:val="21"/>
          <w:szCs w:val="21"/>
        </w:rPr>
        <w:t>Board Member positions-</w:t>
      </w:r>
      <w:r>
        <w:rPr>
          <w:rStyle w:val="Emphasis"/>
          <w:sz w:val="21"/>
          <w:szCs w:val="21"/>
        </w:rPr>
        <w:t>Public Relations, NYC</w:t>
      </w:r>
      <w:r>
        <w:rPr>
          <w:rStyle w:val="Emphasis"/>
          <w:i w:val="0"/>
          <w:sz w:val="21"/>
          <w:szCs w:val="21"/>
        </w:rPr>
        <w:t xml:space="preserve"> (former), </w:t>
      </w:r>
      <w:r>
        <w:rPr>
          <w:rStyle w:val="Emphasis"/>
          <w:sz w:val="21"/>
          <w:szCs w:val="21"/>
        </w:rPr>
        <w:t>Event Coordinator, London UK</w:t>
      </w:r>
      <w:r w:rsidR="00A70657" w:rsidRPr="00505D92">
        <w:rPr>
          <w:rStyle w:val="Emphasis"/>
          <w:sz w:val="21"/>
          <w:szCs w:val="21"/>
        </w:rPr>
        <w:t xml:space="preserve"> </w:t>
      </w:r>
      <w:r w:rsidR="00A70657" w:rsidRPr="00505D92">
        <w:rPr>
          <w:rStyle w:val="Emphasis"/>
          <w:i w:val="0"/>
          <w:sz w:val="21"/>
          <w:szCs w:val="21"/>
        </w:rPr>
        <w:t>(former)</w:t>
      </w:r>
    </w:p>
    <w:p w14:paraId="7EB978C4" w14:textId="77777777" w:rsidR="00814382" w:rsidRDefault="00814382" w:rsidP="00D555BF">
      <w:pPr>
        <w:rPr>
          <w:i/>
          <w:spacing w:val="30"/>
          <w:sz w:val="22"/>
        </w:rPr>
      </w:pPr>
    </w:p>
    <w:p w14:paraId="19265CA4" w14:textId="3353C39D" w:rsidR="0028073A" w:rsidRDefault="0028073A" w:rsidP="0028073A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28073A">
        <w:rPr>
          <w:b/>
          <w:sz w:val="22"/>
          <w:szCs w:val="22"/>
          <w:u w:val="single"/>
        </w:rPr>
        <w:t>INTERNATIONAL TEFL ACADEMY</w:t>
      </w:r>
      <w:r>
        <w:rPr>
          <w:sz w:val="22"/>
          <w:szCs w:val="22"/>
        </w:rPr>
        <w:t xml:space="preserve"> Chicago, IL USA</w:t>
      </w:r>
    </w:p>
    <w:p w14:paraId="6FBCCBED" w14:textId="02C5C1C5" w:rsidR="0028073A" w:rsidRPr="00C60736" w:rsidRDefault="0028073A" w:rsidP="0028073A">
      <w:pPr>
        <w:widowControl w:val="0"/>
        <w:autoSpaceDE w:val="0"/>
        <w:autoSpaceDN w:val="0"/>
        <w:adjustRightInd w:val="0"/>
        <w:ind w:firstLine="720"/>
        <w:rPr>
          <w:sz w:val="21"/>
          <w:szCs w:val="21"/>
        </w:rPr>
      </w:pPr>
      <w:r w:rsidRPr="00C60736">
        <w:rPr>
          <w:sz w:val="21"/>
          <w:szCs w:val="21"/>
        </w:rPr>
        <w:t xml:space="preserve">TEFL/TESOL Certificate </w:t>
      </w:r>
      <w:r w:rsidRPr="00C60736">
        <w:rPr>
          <w:sz w:val="21"/>
          <w:szCs w:val="21"/>
        </w:rPr>
        <w:tab/>
      </w:r>
      <w:r w:rsidRPr="00C60736">
        <w:rPr>
          <w:sz w:val="21"/>
          <w:szCs w:val="21"/>
        </w:rPr>
        <w:tab/>
      </w:r>
      <w:r w:rsidRPr="00C60736">
        <w:rPr>
          <w:sz w:val="21"/>
          <w:szCs w:val="21"/>
        </w:rPr>
        <w:tab/>
      </w:r>
      <w:r w:rsidRPr="00C60736">
        <w:rPr>
          <w:sz w:val="21"/>
          <w:szCs w:val="21"/>
        </w:rPr>
        <w:tab/>
      </w:r>
      <w:r w:rsidRPr="00C60736">
        <w:rPr>
          <w:sz w:val="21"/>
          <w:szCs w:val="21"/>
        </w:rPr>
        <w:tab/>
      </w:r>
      <w:r w:rsidRPr="00C60736">
        <w:rPr>
          <w:sz w:val="21"/>
          <w:szCs w:val="21"/>
        </w:rPr>
        <w:tab/>
      </w:r>
      <w:r w:rsidRPr="00C60736">
        <w:rPr>
          <w:sz w:val="21"/>
          <w:szCs w:val="21"/>
        </w:rPr>
        <w:tab/>
      </w:r>
      <w:r w:rsidRPr="00C60736">
        <w:rPr>
          <w:sz w:val="21"/>
          <w:szCs w:val="21"/>
        </w:rPr>
        <w:tab/>
      </w:r>
      <w:r w:rsidRPr="00C60736">
        <w:rPr>
          <w:sz w:val="21"/>
          <w:szCs w:val="21"/>
        </w:rPr>
        <w:tab/>
        <w:t>August 2012</w:t>
      </w:r>
    </w:p>
    <w:p w14:paraId="38E846D3" w14:textId="77777777" w:rsidR="0028073A" w:rsidRPr="00C60736" w:rsidRDefault="0028073A" w:rsidP="0028073A">
      <w:pPr>
        <w:widowControl w:val="0"/>
        <w:autoSpaceDE w:val="0"/>
        <w:autoSpaceDN w:val="0"/>
        <w:adjustRightInd w:val="0"/>
        <w:ind w:firstLine="720"/>
        <w:rPr>
          <w:sz w:val="21"/>
          <w:szCs w:val="21"/>
        </w:rPr>
      </w:pPr>
      <w:r w:rsidRPr="00C60736">
        <w:rPr>
          <w:sz w:val="21"/>
          <w:szCs w:val="21"/>
        </w:rPr>
        <w:t>• 150 hours of course work</w:t>
      </w:r>
    </w:p>
    <w:p w14:paraId="5D4C3754" w14:textId="41F1CCB7" w:rsidR="0028073A" w:rsidRPr="00C60736" w:rsidRDefault="0028073A" w:rsidP="0028073A">
      <w:pPr>
        <w:ind w:firstLine="720"/>
        <w:rPr>
          <w:sz w:val="21"/>
          <w:szCs w:val="21"/>
        </w:rPr>
      </w:pPr>
      <w:r w:rsidRPr="00C60736">
        <w:rPr>
          <w:sz w:val="21"/>
          <w:szCs w:val="21"/>
        </w:rPr>
        <w:t>• 20+ hours of student teaching practicum</w:t>
      </w:r>
    </w:p>
    <w:p w14:paraId="77A7597C" w14:textId="0D555EC7" w:rsidR="0028073A" w:rsidRPr="00C60736" w:rsidRDefault="0028073A" w:rsidP="0028073A">
      <w:pPr>
        <w:ind w:firstLine="720"/>
        <w:rPr>
          <w:i/>
          <w:spacing w:val="30"/>
          <w:sz w:val="21"/>
          <w:szCs w:val="21"/>
        </w:rPr>
      </w:pPr>
      <w:r w:rsidRPr="00C60736">
        <w:rPr>
          <w:b/>
          <w:sz w:val="21"/>
          <w:szCs w:val="21"/>
        </w:rPr>
        <w:t>ESL English Teacher in China</w:t>
      </w:r>
      <w:r w:rsidR="003D0B48" w:rsidRPr="00C60736">
        <w:rPr>
          <w:sz w:val="21"/>
          <w:szCs w:val="21"/>
        </w:rPr>
        <w:t xml:space="preserve"> (</w:t>
      </w:r>
      <w:proofErr w:type="spellStart"/>
      <w:r w:rsidR="003D0B48" w:rsidRPr="00C60736">
        <w:rPr>
          <w:sz w:val="21"/>
          <w:szCs w:val="21"/>
        </w:rPr>
        <w:t>Chifeng</w:t>
      </w:r>
      <w:proofErr w:type="spellEnd"/>
      <w:r w:rsidR="003D0B48" w:rsidRPr="00C60736">
        <w:rPr>
          <w:sz w:val="21"/>
          <w:szCs w:val="21"/>
        </w:rPr>
        <w:t xml:space="preserve">, Inner </w:t>
      </w:r>
      <w:r w:rsidRPr="00C60736">
        <w:rPr>
          <w:sz w:val="21"/>
          <w:szCs w:val="21"/>
        </w:rPr>
        <w:t>Mongolia, Beijing and Chongqing)</w:t>
      </w:r>
      <w:r w:rsidRPr="00C60736">
        <w:rPr>
          <w:sz w:val="21"/>
          <w:szCs w:val="21"/>
        </w:rPr>
        <w:tab/>
        <w:t>September 2013-2014</w:t>
      </w:r>
    </w:p>
    <w:sectPr w:rsidR="0028073A" w:rsidRPr="00C60736" w:rsidSect="00932BB4">
      <w:pgSz w:w="12240" w:h="15840" w:code="1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fornian FB">
    <w:altName w:val="Snell Roundhand Black"/>
    <w:charset w:val="00"/>
    <w:family w:val="roman"/>
    <w:pitch w:val="variable"/>
    <w:sig w:usb0="00000003" w:usb1="00000000" w:usb2="00000000" w:usb3="00000000" w:csb0="00000001" w:csb1="00000000"/>
  </w:font>
  <w:font w:name="CG Omeg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A21A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E252DA"/>
    <w:multiLevelType w:val="hybridMultilevel"/>
    <w:tmpl w:val="BB52C7BE"/>
    <w:lvl w:ilvl="0" w:tplc="4FFE1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B2CCE"/>
    <w:multiLevelType w:val="hybridMultilevel"/>
    <w:tmpl w:val="0DAE3ABE"/>
    <w:lvl w:ilvl="0" w:tplc="54E89A08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C523259"/>
    <w:multiLevelType w:val="hybridMultilevel"/>
    <w:tmpl w:val="5DB8D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C44245"/>
    <w:multiLevelType w:val="hybridMultilevel"/>
    <w:tmpl w:val="13E4580E"/>
    <w:lvl w:ilvl="0" w:tplc="54E89A08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42814E1"/>
    <w:multiLevelType w:val="hybridMultilevel"/>
    <w:tmpl w:val="844E1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FD388C"/>
    <w:multiLevelType w:val="hybridMultilevel"/>
    <w:tmpl w:val="2668C44A"/>
    <w:lvl w:ilvl="0" w:tplc="C78E37C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4071B2"/>
    <w:multiLevelType w:val="hybridMultilevel"/>
    <w:tmpl w:val="F1805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623687"/>
    <w:multiLevelType w:val="hybridMultilevel"/>
    <w:tmpl w:val="D21045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252CAC"/>
    <w:multiLevelType w:val="hybridMultilevel"/>
    <w:tmpl w:val="48D4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68"/>
    <w:rsid w:val="00015D34"/>
    <w:rsid w:val="0002609D"/>
    <w:rsid w:val="00026885"/>
    <w:rsid w:val="0003033C"/>
    <w:rsid w:val="0004647C"/>
    <w:rsid w:val="0005182E"/>
    <w:rsid w:val="00062931"/>
    <w:rsid w:val="00070264"/>
    <w:rsid w:val="000758B7"/>
    <w:rsid w:val="0008557A"/>
    <w:rsid w:val="000933E6"/>
    <w:rsid w:val="000B1149"/>
    <w:rsid w:val="000C2DD9"/>
    <w:rsid w:val="000C5A3F"/>
    <w:rsid w:val="000D5303"/>
    <w:rsid w:val="000E2B06"/>
    <w:rsid w:val="000F7E95"/>
    <w:rsid w:val="001103C2"/>
    <w:rsid w:val="00111541"/>
    <w:rsid w:val="00115686"/>
    <w:rsid w:val="00116A7F"/>
    <w:rsid w:val="001204D3"/>
    <w:rsid w:val="00130B2A"/>
    <w:rsid w:val="00137C12"/>
    <w:rsid w:val="0014654E"/>
    <w:rsid w:val="001B2CB9"/>
    <w:rsid w:val="001E106D"/>
    <w:rsid w:val="002048A6"/>
    <w:rsid w:val="00207848"/>
    <w:rsid w:val="0028073A"/>
    <w:rsid w:val="002A3322"/>
    <w:rsid w:val="002E4ADF"/>
    <w:rsid w:val="0030336D"/>
    <w:rsid w:val="00316443"/>
    <w:rsid w:val="00337AEE"/>
    <w:rsid w:val="0034728B"/>
    <w:rsid w:val="003538AE"/>
    <w:rsid w:val="00392463"/>
    <w:rsid w:val="003A049B"/>
    <w:rsid w:val="003D0B48"/>
    <w:rsid w:val="003D7456"/>
    <w:rsid w:val="003F2CBB"/>
    <w:rsid w:val="003F4042"/>
    <w:rsid w:val="00424A79"/>
    <w:rsid w:val="00440E4C"/>
    <w:rsid w:val="004564F1"/>
    <w:rsid w:val="004810B1"/>
    <w:rsid w:val="00497FBD"/>
    <w:rsid w:val="004D0F27"/>
    <w:rsid w:val="004D2C89"/>
    <w:rsid w:val="004D3A45"/>
    <w:rsid w:val="004D3B17"/>
    <w:rsid w:val="00505D92"/>
    <w:rsid w:val="0054289C"/>
    <w:rsid w:val="0054675C"/>
    <w:rsid w:val="0055645D"/>
    <w:rsid w:val="00557291"/>
    <w:rsid w:val="005C501D"/>
    <w:rsid w:val="005E1F06"/>
    <w:rsid w:val="005E7531"/>
    <w:rsid w:val="005E7E46"/>
    <w:rsid w:val="00620FFC"/>
    <w:rsid w:val="006221C1"/>
    <w:rsid w:val="00632D4C"/>
    <w:rsid w:val="0063505E"/>
    <w:rsid w:val="00636763"/>
    <w:rsid w:val="0064395E"/>
    <w:rsid w:val="00645FF8"/>
    <w:rsid w:val="006515EB"/>
    <w:rsid w:val="006573E1"/>
    <w:rsid w:val="00680710"/>
    <w:rsid w:val="006E4191"/>
    <w:rsid w:val="00702959"/>
    <w:rsid w:val="00730B18"/>
    <w:rsid w:val="00793B54"/>
    <w:rsid w:val="007A4A56"/>
    <w:rsid w:val="007B6584"/>
    <w:rsid w:val="007D06E0"/>
    <w:rsid w:val="008036D0"/>
    <w:rsid w:val="008125EB"/>
    <w:rsid w:val="00814382"/>
    <w:rsid w:val="008315CB"/>
    <w:rsid w:val="00833306"/>
    <w:rsid w:val="008402C3"/>
    <w:rsid w:val="0084156F"/>
    <w:rsid w:val="00842B52"/>
    <w:rsid w:val="00847EEE"/>
    <w:rsid w:val="0086128D"/>
    <w:rsid w:val="0087136C"/>
    <w:rsid w:val="0087334A"/>
    <w:rsid w:val="00891C3B"/>
    <w:rsid w:val="008925B7"/>
    <w:rsid w:val="00894422"/>
    <w:rsid w:val="008C0E24"/>
    <w:rsid w:val="009167F9"/>
    <w:rsid w:val="009209F9"/>
    <w:rsid w:val="00927567"/>
    <w:rsid w:val="00932BB4"/>
    <w:rsid w:val="009370F5"/>
    <w:rsid w:val="009749CC"/>
    <w:rsid w:val="00981F1C"/>
    <w:rsid w:val="00986F0A"/>
    <w:rsid w:val="009878FE"/>
    <w:rsid w:val="009A5CE3"/>
    <w:rsid w:val="009A6545"/>
    <w:rsid w:val="009B1DBD"/>
    <w:rsid w:val="009D009A"/>
    <w:rsid w:val="009D6AEF"/>
    <w:rsid w:val="00A06478"/>
    <w:rsid w:val="00A239E1"/>
    <w:rsid w:val="00A30E28"/>
    <w:rsid w:val="00A31C2A"/>
    <w:rsid w:val="00A44EE5"/>
    <w:rsid w:val="00A57FAE"/>
    <w:rsid w:val="00A66BF7"/>
    <w:rsid w:val="00A70657"/>
    <w:rsid w:val="00A877CC"/>
    <w:rsid w:val="00A96829"/>
    <w:rsid w:val="00AC2BCC"/>
    <w:rsid w:val="00AD713A"/>
    <w:rsid w:val="00B32E25"/>
    <w:rsid w:val="00B62F48"/>
    <w:rsid w:val="00B6703B"/>
    <w:rsid w:val="00BB4DBE"/>
    <w:rsid w:val="00BB5490"/>
    <w:rsid w:val="00BC5C2C"/>
    <w:rsid w:val="00BD0180"/>
    <w:rsid w:val="00BE33A4"/>
    <w:rsid w:val="00C0754B"/>
    <w:rsid w:val="00C32BA3"/>
    <w:rsid w:val="00C447BB"/>
    <w:rsid w:val="00C4660A"/>
    <w:rsid w:val="00C56D08"/>
    <w:rsid w:val="00C60736"/>
    <w:rsid w:val="00C77F6E"/>
    <w:rsid w:val="00C838C0"/>
    <w:rsid w:val="00CC1A34"/>
    <w:rsid w:val="00CC47A2"/>
    <w:rsid w:val="00CD0368"/>
    <w:rsid w:val="00CD62D3"/>
    <w:rsid w:val="00CE1F19"/>
    <w:rsid w:val="00CF3604"/>
    <w:rsid w:val="00CF7354"/>
    <w:rsid w:val="00D16939"/>
    <w:rsid w:val="00D3694A"/>
    <w:rsid w:val="00D53280"/>
    <w:rsid w:val="00D552AC"/>
    <w:rsid w:val="00D555BF"/>
    <w:rsid w:val="00D62729"/>
    <w:rsid w:val="00DD2729"/>
    <w:rsid w:val="00DE7F6E"/>
    <w:rsid w:val="00E03839"/>
    <w:rsid w:val="00E24BCA"/>
    <w:rsid w:val="00E657BE"/>
    <w:rsid w:val="00EE40AD"/>
    <w:rsid w:val="00F21AC2"/>
    <w:rsid w:val="00F24043"/>
    <w:rsid w:val="00F71A20"/>
    <w:rsid w:val="00F75BB5"/>
    <w:rsid w:val="00F75ED9"/>
    <w:rsid w:val="00F956C1"/>
    <w:rsid w:val="00F96C24"/>
    <w:rsid w:val="00FA2470"/>
    <w:rsid w:val="00FB69A2"/>
    <w:rsid w:val="00FE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F755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autoRedefine/>
    <w:qFormat/>
    <w:pPr>
      <w:keepNext/>
      <w:jc w:val="both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autoRedefine/>
    <w:qFormat/>
    <w:rsid w:val="00557291"/>
    <w:pPr>
      <w:keepNext/>
      <w:ind w:left="720"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autoRedefine/>
    <w:qFormat/>
    <w:pPr>
      <w:keepNext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autoRedefine/>
    <w:qFormat/>
    <w:pPr>
      <w:keepNext/>
      <w:outlineLvl w:val="7"/>
    </w:pPr>
    <w:rPr>
      <w:i/>
      <w:i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right" w:pos="9360"/>
      </w:tabs>
      <w:outlineLvl w:val="8"/>
    </w:pPr>
    <w:rPr>
      <w:rFonts w:ascii="CG Omega" w:hAnsi="CG Omeg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qFormat/>
    <w:pPr>
      <w:jc w:val="center"/>
    </w:pPr>
    <w:rPr>
      <w:rFonts w:ascii="CG Omega" w:hAnsi="CG Omega"/>
      <w:b/>
      <w:bCs/>
      <w:spacing w:val="30"/>
      <w:sz w:val="46"/>
    </w:rPr>
  </w:style>
  <w:style w:type="paragraph" w:styleId="ListParagraph">
    <w:name w:val="List Paragraph"/>
    <w:basedOn w:val="Normal"/>
    <w:qFormat/>
    <w:rsid w:val="00645F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Emphasis">
    <w:name w:val="Emphasis"/>
    <w:qFormat/>
    <w:rsid w:val="00A70657"/>
    <w:rPr>
      <w:i/>
      <w:iCs/>
    </w:rPr>
  </w:style>
  <w:style w:type="paragraph" w:styleId="NormalWeb">
    <w:name w:val="Normal (Web)"/>
    <w:basedOn w:val="Normal"/>
    <w:rsid w:val="009D6AE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D53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D5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autoRedefine/>
    <w:qFormat/>
    <w:pPr>
      <w:keepNext/>
      <w:jc w:val="both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autoRedefine/>
    <w:qFormat/>
    <w:rsid w:val="00557291"/>
    <w:pPr>
      <w:keepNext/>
      <w:ind w:left="720"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autoRedefine/>
    <w:qFormat/>
    <w:pPr>
      <w:keepNext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autoRedefine/>
    <w:qFormat/>
    <w:pPr>
      <w:keepNext/>
      <w:outlineLvl w:val="7"/>
    </w:pPr>
    <w:rPr>
      <w:i/>
      <w:i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right" w:pos="9360"/>
      </w:tabs>
      <w:outlineLvl w:val="8"/>
    </w:pPr>
    <w:rPr>
      <w:rFonts w:ascii="CG Omega" w:hAnsi="CG Omeg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qFormat/>
    <w:pPr>
      <w:jc w:val="center"/>
    </w:pPr>
    <w:rPr>
      <w:rFonts w:ascii="CG Omega" w:hAnsi="CG Omega"/>
      <w:b/>
      <w:bCs/>
      <w:spacing w:val="30"/>
      <w:sz w:val="46"/>
    </w:rPr>
  </w:style>
  <w:style w:type="paragraph" w:styleId="ListParagraph">
    <w:name w:val="List Paragraph"/>
    <w:basedOn w:val="Normal"/>
    <w:qFormat/>
    <w:rsid w:val="00645F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Emphasis">
    <w:name w:val="Emphasis"/>
    <w:qFormat/>
    <w:rsid w:val="00A70657"/>
    <w:rPr>
      <w:i/>
      <w:iCs/>
    </w:rPr>
  </w:style>
  <w:style w:type="paragraph" w:styleId="NormalWeb">
    <w:name w:val="Normal (Web)"/>
    <w:basedOn w:val="Normal"/>
    <w:rsid w:val="009D6AE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D53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D5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8888">
      <w:bodyDiv w:val="1"/>
      <w:marLeft w:val="0"/>
      <w:marRight w:val="0"/>
      <w:marTop w:val="227"/>
      <w:marBottom w:val="0"/>
      <w:divBdr>
        <w:top w:val="single" w:sz="4" w:space="0" w:color="D7D7D7"/>
        <w:left w:val="single" w:sz="4" w:space="0" w:color="D7D7D7"/>
        <w:bottom w:val="single" w:sz="4" w:space="0" w:color="D7D7D7"/>
        <w:right w:val="single" w:sz="4" w:space="0" w:color="D7D7D7"/>
      </w:divBdr>
      <w:divsChild>
        <w:div w:id="249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2145">
              <w:marLeft w:val="0"/>
              <w:marRight w:val="0"/>
              <w:marTop w:val="0"/>
              <w:marBottom w:val="0"/>
              <w:divBdr>
                <w:top w:val="single" w:sz="4" w:space="0" w:color="D7D7D7"/>
                <w:left w:val="single" w:sz="4" w:space="0" w:color="D7D7D7"/>
                <w:bottom w:val="single" w:sz="4" w:space="0" w:color="D7D7D7"/>
                <w:right w:val="single" w:sz="4" w:space="0" w:color="D7D7D7"/>
              </w:divBdr>
              <w:divsChild>
                <w:div w:id="16616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9914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single" w:sz="4" w:space="9" w:color="AAAAAA"/>
                            <w:left w:val="single" w:sz="4" w:space="9" w:color="AAAAAA"/>
                            <w:bottom w:val="single" w:sz="4" w:space="9" w:color="AAAAAA"/>
                            <w:right w:val="single" w:sz="4" w:space="9" w:color="AAAAAA"/>
                          </w:divBdr>
                          <w:divsChild>
                            <w:div w:id="5737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execres-twopg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\WINDOWS\Application Data\Microsoft\Templates\execres-twopgs.dot</Template>
  <TotalTime>0</TotalTime>
  <Pages>3</Pages>
  <Words>1359</Words>
  <Characters>7751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Hewlett-Packard Company</Company>
  <LinksUpToDate>false</LinksUpToDate>
  <CharactersWithSpaces>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CyberEdit, Inc</dc:creator>
  <cp:lastModifiedBy>user</cp:lastModifiedBy>
  <cp:revision>2</cp:revision>
  <cp:lastPrinted>2015-07-22T17:57:00Z</cp:lastPrinted>
  <dcterms:created xsi:type="dcterms:W3CDTF">2016-02-16T19:31:00Z</dcterms:created>
  <dcterms:modified xsi:type="dcterms:W3CDTF">2016-02-16T19:31:00Z</dcterms:modified>
</cp:coreProperties>
</file>